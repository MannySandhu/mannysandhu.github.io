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2"/>
        <w:gridCol w:w="3686"/>
        <w:gridCol w:w="592"/>
        <w:gridCol w:w="6495"/>
      </w:tblGrid>
      <w:tr w:rsidR="001B2ABD" w14:paraId="65F6D848" w14:textId="77777777" w:rsidTr="00923809">
        <w:trPr>
          <w:gridBefore w:val="1"/>
          <w:wBefore w:w="142" w:type="dxa"/>
          <w:trHeight w:val="3328"/>
        </w:trPr>
        <w:tc>
          <w:tcPr>
            <w:tcW w:w="3686" w:type="dxa"/>
            <w:vAlign w:val="bottom"/>
          </w:tcPr>
          <w:p w14:paraId="40453AA0" w14:textId="4933E9FA" w:rsidR="001B2ABD" w:rsidRDefault="000C75F7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45C74BA9" wp14:editId="14E0A76B">
                  <wp:simplePos x="0" y="0"/>
                  <wp:positionH relativeFrom="column">
                    <wp:posOffset>231775</wp:posOffset>
                  </wp:positionH>
                  <wp:positionV relativeFrom="paragraph">
                    <wp:posOffset>480060</wp:posOffset>
                  </wp:positionV>
                  <wp:extent cx="1685925" cy="168592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deepSandhu_Professional_sm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95" w:type="dxa"/>
            <w:vAlign w:val="bottom"/>
          </w:tcPr>
          <w:p w14:paraId="249ACAAC" w14:textId="77777777" w:rsidR="001B2ABD" w:rsidRPr="00923809" w:rsidRDefault="00624370" w:rsidP="00923809">
            <w:pPr>
              <w:pStyle w:val="Title"/>
              <w:rPr>
                <w:sz w:val="104"/>
                <w:szCs w:val="104"/>
              </w:rPr>
            </w:pPr>
            <w:r w:rsidRPr="004C4FE1">
              <w:rPr>
                <w:color w:val="7F7F7F" w:themeColor="text1" w:themeTint="80"/>
                <w:sz w:val="104"/>
                <w:szCs w:val="104"/>
              </w:rPr>
              <w:t>Mandeep</w:t>
            </w:r>
            <w:r w:rsidRPr="00923809">
              <w:rPr>
                <w:sz w:val="104"/>
                <w:szCs w:val="104"/>
              </w:rPr>
              <w:t xml:space="preserve"> </w:t>
            </w:r>
            <w:r w:rsidRPr="00923809">
              <w:rPr>
                <w:color w:val="DD8047" w:themeColor="accent2"/>
                <w:sz w:val="104"/>
                <w:szCs w:val="104"/>
              </w:rPr>
              <w:t>Sandhu</w:t>
            </w:r>
          </w:p>
          <w:p w14:paraId="09142C5E" w14:textId="0E409248" w:rsidR="00561A7A" w:rsidRPr="00561A7A" w:rsidRDefault="00561A7A" w:rsidP="00561A7A"/>
        </w:tc>
        <w:bookmarkStart w:id="0" w:name="_GoBack"/>
        <w:bookmarkEnd w:id="0"/>
      </w:tr>
      <w:tr w:rsidR="001B2ABD" w14:paraId="7EB1A72F" w14:textId="77777777" w:rsidTr="00923809">
        <w:trPr>
          <w:trHeight w:val="8496"/>
        </w:trPr>
        <w:tc>
          <w:tcPr>
            <w:tcW w:w="3828" w:type="dxa"/>
            <w:gridSpan w:val="2"/>
          </w:tcPr>
          <w:p w14:paraId="61370F9A" w14:textId="77777777" w:rsidR="007037A4" w:rsidRDefault="007037A4" w:rsidP="00036450">
            <w:pPr>
              <w:pStyle w:val="Heading3"/>
            </w:pPr>
          </w:p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923809">
                  <w:rPr>
                    <w:color w:val="DD8047" w:themeColor="accent2"/>
                    <w:sz w:val="32"/>
                  </w:rPr>
                  <w:t>Profile</w:t>
                </w:r>
              </w:p>
            </w:sdtContent>
          </w:sdt>
          <w:p w14:paraId="3A6E335E" w14:textId="57FFB02F" w:rsidR="006B7777" w:rsidRPr="007037A4" w:rsidRDefault="00BE6E1C" w:rsidP="006B7777">
            <w:pPr>
              <w:rPr>
                <w:szCs w:val="20"/>
              </w:rPr>
            </w:pPr>
            <w:r w:rsidRPr="007037A4">
              <w:rPr>
                <w:szCs w:val="20"/>
              </w:rPr>
              <w:t>Full-stack developer competent with the full SDLC, passionate about developing quality software and writing clean and testable production code following best CI/CD practices. Strong skills in OOP and Java, proficiencies in back-end and front-end technologies with strong Computer Science fundamentals including algorithms and data structures, networks and databases.</w:t>
            </w:r>
          </w:p>
          <w:p w14:paraId="0D381CF6" w14:textId="77777777" w:rsidR="00BE6E1C" w:rsidRPr="007037A4" w:rsidRDefault="00BE6E1C" w:rsidP="006B7777">
            <w:pPr>
              <w:rPr>
                <w:szCs w:val="20"/>
              </w:rPr>
            </w:pPr>
          </w:p>
          <w:p w14:paraId="6B3AABBF" w14:textId="3C7A290F" w:rsidR="00BE6E1C" w:rsidRPr="007037A4" w:rsidRDefault="00BE6E1C" w:rsidP="00BE6E1C">
            <w:pPr>
              <w:rPr>
                <w:szCs w:val="18"/>
              </w:rPr>
            </w:pPr>
            <w:r w:rsidRPr="007037A4">
              <w:rPr>
                <w:szCs w:val="18"/>
              </w:rPr>
              <w:t xml:space="preserve">Obtained further in-demand knowledge of Machine Learning and Software Engineering through a Master’s. Professional experience working in Agile environments using the Scrum Framework. A fast-learner able to grasp </w:t>
            </w:r>
            <w:r w:rsidR="004203FC">
              <w:rPr>
                <w:szCs w:val="18"/>
              </w:rPr>
              <w:t>modern</w:t>
            </w:r>
            <w:r w:rsidRPr="007037A4">
              <w:rPr>
                <w:szCs w:val="18"/>
              </w:rPr>
              <w:t xml:space="preserve"> programming languages, frameworks and technologies. An excellent team player with a strong work-ethic who enjoys tackling complex problems with enthusiasm.</w:t>
            </w:r>
          </w:p>
          <w:p w14:paraId="04CD3B56" w14:textId="19BAC4D6" w:rsidR="00036450" w:rsidRPr="00CB0055" w:rsidRDefault="00A01B9A" w:rsidP="00CB0055">
            <w:pPr>
              <w:pStyle w:val="Heading3"/>
            </w:pPr>
            <w:sdt>
              <w:sdtPr>
                <w:id w:val="-1954003311"/>
                <w:placeholder>
                  <w:docPart w:val="3F6D75E720A841F8B7651239061D008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923809">
                  <w:rPr>
                    <w:color w:val="DD8047" w:themeColor="accent2"/>
                    <w:sz w:val="32"/>
                  </w:rPr>
                  <w:t>Contact</w:t>
                </w:r>
              </w:sdtContent>
            </w:sdt>
            <w:r w:rsidR="00ED531C">
              <w:t xml:space="preserve"> </w:t>
            </w:r>
          </w:p>
          <w:sdt>
            <w:sdtPr>
              <w:rPr>
                <w:sz w:val="20"/>
                <w:szCs w:val="20"/>
              </w:r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Pr="00F23F6B" w:rsidRDefault="004D3011" w:rsidP="004D3011">
                <w:pPr>
                  <w:rPr>
                    <w:sz w:val="20"/>
                    <w:szCs w:val="20"/>
                  </w:rPr>
                </w:pPr>
                <w:r w:rsidRPr="00F23F6B">
                  <w:rPr>
                    <w:sz w:val="20"/>
                    <w:szCs w:val="20"/>
                  </w:rPr>
                  <w:t>PHONE:</w:t>
                </w:r>
              </w:p>
            </w:sdtContent>
          </w:sdt>
          <w:p w14:paraId="0BF791B6" w14:textId="4F55AA49" w:rsidR="004D3011" w:rsidRPr="00D10DD0" w:rsidRDefault="00AB06F6" w:rsidP="004D3011">
            <w:pPr>
              <w:rPr>
                <w:b/>
                <w:sz w:val="20"/>
                <w:szCs w:val="20"/>
              </w:rPr>
            </w:pPr>
            <w:r w:rsidRPr="00D10DD0">
              <w:rPr>
                <w:b/>
                <w:sz w:val="20"/>
                <w:szCs w:val="20"/>
              </w:rPr>
              <w:t>+44</w:t>
            </w:r>
            <w:r w:rsidR="006448EA" w:rsidRPr="00D10DD0">
              <w:rPr>
                <w:b/>
                <w:sz w:val="20"/>
                <w:szCs w:val="20"/>
              </w:rPr>
              <w:t>757 7397 121</w:t>
            </w:r>
          </w:p>
          <w:p w14:paraId="1FB166BF" w14:textId="77777777" w:rsidR="004D3011" w:rsidRPr="00F23F6B" w:rsidRDefault="004D3011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3F25DFC6" w:rsidR="004D3011" w:rsidRPr="00F23F6B" w:rsidRDefault="004D3011" w:rsidP="004D3011">
                <w:pPr>
                  <w:rPr>
                    <w:sz w:val="20"/>
                    <w:szCs w:val="20"/>
                  </w:rPr>
                </w:pPr>
                <w:r w:rsidRPr="00F23F6B">
                  <w:rPr>
                    <w:sz w:val="20"/>
                    <w:szCs w:val="20"/>
                  </w:rPr>
                  <w:t>EMAIL:</w:t>
                </w:r>
              </w:p>
            </w:sdtContent>
          </w:sdt>
          <w:p w14:paraId="130D2C44" w14:textId="46DCDD54" w:rsidR="00036450" w:rsidRPr="00F23F6B" w:rsidRDefault="00ED531C" w:rsidP="004D3011">
            <w:pPr>
              <w:rPr>
                <w:sz w:val="20"/>
                <w:szCs w:val="20"/>
              </w:rPr>
            </w:pPr>
            <w:r w:rsidRPr="00F23F6B">
              <w:rPr>
                <w:sz w:val="20"/>
                <w:szCs w:val="20"/>
              </w:rPr>
              <w:t>mandeep.sandhu.9219@gmail.com</w:t>
            </w:r>
          </w:p>
          <w:p w14:paraId="3F2DCB80" w14:textId="77777777" w:rsidR="00ED531C" w:rsidRPr="00F23F6B" w:rsidRDefault="00ED531C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67859272"/>
              <w:placeholder>
                <w:docPart w:val="650FC895513B48A2B05F511E1A61B90C"/>
              </w:placeholder>
              <w:temporary/>
              <w:showingPlcHdr/>
              <w15:appearance w15:val="hidden"/>
            </w:sdtPr>
            <w:sdtEndPr/>
            <w:sdtContent>
              <w:p w14:paraId="20E68221" w14:textId="1A211528" w:rsidR="00ED531C" w:rsidRPr="00F23F6B" w:rsidRDefault="00ED531C" w:rsidP="00ED531C">
                <w:pPr>
                  <w:rPr>
                    <w:sz w:val="20"/>
                    <w:szCs w:val="20"/>
                  </w:rPr>
                </w:pPr>
                <w:r w:rsidRPr="00F23F6B">
                  <w:rPr>
                    <w:sz w:val="20"/>
                    <w:szCs w:val="20"/>
                  </w:rPr>
                  <w:t>WEBSITE:</w:t>
                </w:r>
              </w:p>
            </w:sdtContent>
          </w:sdt>
          <w:p w14:paraId="5E37E203" w14:textId="431492DD" w:rsidR="00ED531C" w:rsidRPr="00F23F6B" w:rsidRDefault="00A01B9A" w:rsidP="004D3011">
            <w:pPr>
              <w:rPr>
                <w:sz w:val="20"/>
                <w:szCs w:val="20"/>
              </w:rPr>
            </w:pPr>
            <w:hyperlink r:id="rId12" w:history="1">
              <w:r w:rsidR="00ED531C" w:rsidRPr="00F23F6B">
                <w:rPr>
                  <w:rStyle w:val="Hyperlink"/>
                  <w:sz w:val="20"/>
                  <w:szCs w:val="20"/>
                </w:rPr>
                <w:t>mannysandhu@github.io</w:t>
              </w:r>
            </w:hyperlink>
          </w:p>
          <w:p w14:paraId="62B5F85C" w14:textId="6A649B14" w:rsidR="009504A4" w:rsidRPr="00E4381A" w:rsidRDefault="009504A4" w:rsidP="004D3011">
            <w:pPr>
              <w:rPr>
                <w:rStyle w:val="Hyperlink"/>
              </w:rPr>
            </w:pPr>
          </w:p>
          <w:p w14:paraId="0335BAFB" w14:textId="69C21A69" w:rsidR="004D3011" w:rsidRPr="004D3011" w:rsidRDefault="004D3011" w:rsidP="004D3011"/>
        </w:tc>
        <w:tc>
          <w:tcPr>
            <w:tcW w:w="592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95" w:type="dxa"/>
          </w:tcPr>
          <w:sdt>
            <w:sdtPr>
              <w:rPr>
                <w:color w:val="7F7F7F" w:themeColor="text1" w:themeTint="80"/>
                <w:u w:val="single"/>
              </w:r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>
              <w:rPr>
                <w:color w:val="auto"/>
              </w:rPr>
            </w:sdtEndPr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923809">
                  <w:rPr>
                    <w:color w:val="7F7F7F" w:themeColor="text1" w:themeTint="80"/>
                    <w:sz w:val="32"/>
                  </w:rPr>
                  <w:t>WORK EXPERIENCE</w:t>
                </w:r>
              </w:p>
            </w:sdtContent>
          </w:sdt>
          <w:p w14:paraId="0662F800" w14:textId="32556FCA" w:rsidR="00A46D62" w:rsidRPr="00923809" w:rsidRDefault="000C75F7" w:rsidP="006D1D96">
            <w:pPr>
              <w:pStyle w:val="Heading4"/>
              <w:rPr>
                <w:color w:val="595959" w:themeColor="text1" w:themeTint="A6"/>
              </w:rPr>
            </w:pPr>
            <w:r w:rsidRPr="00923809">
              <w:rPr>
                <w:color w:val="DD8047" w:themeColor="accent2"/>
                <w:sz w:val="20"/>
                <w:szCs w:val="20"/>
              </w:rPr>
              <w:t>SOFTWARE DEVELOPER</w:t>
            </w:r>
            <w:r w:rsidR="007B055C">
              <w:rPr>
                <w:color w:val="DD8047" w:themeColor="accent2"/>
                <w:sz w:val="20"/>
                <w:szCs w:val="20"/>
              </w:rPr>
              <w:t>,</w:t>
            </w:r>
            <w:r w:rsidRPr="00923809">
              <w:rPr>
                <w:color w:val="595959" w:themeColor="text1" w:themeTint="A6"/>
                <w:sz w:val="20"/>
                <w:szCs w:val="20"/>
              </w:rPr>
              <w:t xml:space="preserve"> AND DIGITAL</w:t>
            </w:r>
          </w:p>
          <w:p w14:paraId="0CC63AF5" w14:textId="1DD0BDD7" w:rsidR="0099403C" w:rsidRPr="00923809" w:rsidRDefault="00E204A2" w:rsidP="006D1D96">
            <w:pPr>
              <w:pStyle w:val="Heading4"/>
              <w:rPr>
                <w:i/>
                <w:iCs/>
                <w:color w:val="595959" w:themeColor="text1" w:themeTint="A6"/>
              </w:rPr>
            </w:pPr>
            <w:r w:rsidRPr="00923809">
              <w:rPr>
                <w:i/>
                <w:iCs/>
                <w:color w:val="595959" w:themeColor="text1" w:themeTint="A6"/>
                <w:sz w:val="20"/>
              </w:rPr>
              <w:t>Feb.</w:t>
            </w:r>
            <w:r w:rsidR="006E5747" w:rsidRPr="00923809">
              <w:rPr>
                <w:i/>
                <w:iCs/>
                <w:color w:val="595959" w:themeColor="text1" w:themeTint="A6"/>
                <w:sz w:val="20"/>
              </w:rPr>
              <w:t xml:space="preserve"> </w:t>
            </w:r>
            <w:r w:rsidRPr="00923809">
              <w:rPr>
                <w:i/>
                <w:iCs/>
                <w:color w:val="595959" w:themeColor="text1" w:themeTint="A6"/>
                <w:sz w:val="20"/>
              </w:rPr>
              <w:t>2020</w:t>
            </w:r>
            <w:r w:rsidR="006E5747" w:rsidRPr="00923809">
              <w:rPr>
                <w:i/>
                <w:iCs/>
                <w:color w:val="595959" w:themeColor="text1" w:themeTint="A6"/>
                <w:sz w:val="20"/>
              </w:rPr>
              <w:t xml:space="preserve"> –</w:t>
            </w:r>
            <w:r w:rsidRPr="00923809">
              <w:rPr>
                <w:i/>
                <w:iCs/>
                <w:color w:val="595959" w:themeColor="text1" w:themeTint="A6"/>
                <w:sz w:val="20"/>
              </w:rPr>
              <w:t xml:space="preserve"> Present</w:t>
            </w:r>
          </w:p>
          <w:p w14:paraId="70DEF5D1" w14:textId="7C971DCA" w:rsidR="006E5747" w:rsidRPr="007037A4" w:rsidRDefault="000C75F7" w:rsidP="00B359E4">
            <w:pPr>
              <w:pStyle w:val="Heading4"/>
              <w:rPr>
                <w:b w:val="0"/>
                <w:szCs w:val="20"/>
              </w:rPr>
            </w:pPr>
            <w:r w:rsidRPr="007037A4">
              <w:rPr>
                <w:b w:val="0"/>
                <w:szCs w:val="20"/>
              </w:rPr>
              <w:t>F</w:t>
            </w:r>
            <w:r w:rsidR="00701D66" w:rsidRPr="007037A4">
              <w:rPr>
                <w:b w:val="0"/>
                <w:szCs w:val="20"/>
              </w:rPr>
              <w:t>ull-stack d</w:t>
            </w:r>
            <w:r w:rsidRPr="007037A4">
              <w:rPr>
                <w:b w:val="0"/>
                <w:szCs w:val="20"/>
              </w:rPr>
              <w:t>eveloper. Gained strong JavaScript, ReactJS, Node.js skills</w:t>
            </w:r>
            <w:r w:rsidR="00D06D4E">
              <w:rPr>
                <w:b w:val="0"/>
                <w:szCs w:val="20"/>
              </w:rPr>
              <w:t xml:space="preserve"> and experience with containeris</w:t>
            </w:r>
            <w:r w:rsidRPr="007037A4">
              <w:rPr>
                <w:b w:val="0"/>
                <w:szCs w:val="20"/>
              </w:rPr>
              <w:t xml:space="preserve">ation – Docker. Exposed to the complete SDLC and </w:t>
            </w:r>
            <w:r w:rsidR="00D06D4E">
              <w:rPr>
                <w:b w:val="0"/>
                <w:szCs w:val="20"/>
              </w:rPr>
              <w:t>acquired</w:t>
            </w:r>
            <w:r w:rsidRPr="007037A4">
              <w:rPr>
                <w:b w:val="0"/>
                <w:szCs w:val="20"/>
              </w:rPr>
              <w:t xml:space="preserve"> robust en</w:t>
            </w:r>
            <w:r w:rsidR="00395A89" w:rsidRPr="007037A4">
              <w:rPr>
                <w:b w:val="0"/>
                <w:szCs w:val="20"/>
              </w:rPr>
              <w:t>gineering practices such as TDD and e</w:t>
            </w:r>
            <w:r w:rsidRPr="007037A4">
              <w:rPr>
                <w:b w:val="0"/>
                <w:szCs w:val="20"/>
              </w:rPr>
              <w:t>mp</w:t>
            </w:r>
            <w:r w:rsidR="001B4A4B" w:rsidRPr="007037A4">
              <w:rPr>
                <w:b w:val="0"/>
                <w:szCs w:val="20"/>
              </w:rPr>
              <w:t xml:space="preserve">loying Agile, </w:t>
            </w:r>
            <w:r w:rsidRPr="007037A4">
              <w:rPr>
                <w:b w:val="0"/>
                <w:szCs w:val="20"/>
              </w:rPr>
              <w:t>Scrum framework. Added measurable value by developing an internal web app tool used by the AND recruitment team during onboarding to substantially improve their productivity.</w:t>
            </w:r>
          </w:p>
          <w:p w14:paraId="7308CC93" w14:textId="77777777" w:rsidR="000C75F7" w:rsidRPr="000C75F7" w:rsidRDefault="000C75F7" w:rsidP="000C75F7"/>
          <w:p w14:paraId="26063297" w14:textId="63289F21" w:rsidR="00A46D62" w:rsidRPr="00923809" w:rsidRDefault="00923809" w:rsidP="006D1D96">
            <w:pPr>
              <w:pStyle w:val="Heading4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DD8047" w:themeColor="accent2"/>
                <w:sz w:val="20"/>
                <w:szCs w:val="20"/>
              </w:rPr>
              <w:t xml:space="preserve">GRADUATE </w:t>
            </w:r>
            <w:r w:rsidR="000C75F7" w:rsidRPr="00923809">
              <w:rPr>
                <w:color w:val="DD8047" w:themeColor="accent2"/>
                <w:sz w:val="20"/>
                <w:szCs w:val="20"/>
              </w:rPr>
              <w:t>WEB DEVELOPER</w:t>
            </w:r>
            <w:r w:rsidR="007B055C">
              <w:rPr>
                <w:color w:val="DD8047" w:themeColor="accent2"/>
                <w:sz w:val="20"/>
                <w:szCs w:val="20"/>
              </w:rPr>
              <w:t>,</w:t>
            </w:r>
            <w:r w:rsidR="000C75F7" w:rsidRPr="00923809">
              <w:rPr>
                <w:color w:val="595959" w:themeColor="text1" w:themeTint="A6"/>
                <w:sz w:val="20"/>
                <w:szCs w:val="20"/>
              </w:rPr>
              <w:t xml:space="preserve"> STORM IDEAS</w:t>
            </w:r>
          </w:p>
          <w:p w14:paraId="37351779" w14:textId="56CF885F" w:rsidR="0099403C" w:rsidRPr="00923809" w:rsidRDefault="00890CC5" w:rsidP="006D1D96">
            <w:pPr>
              <w:pStyle w:val="Heading4"/>
              <w:rPr>
                <w:i/>
                <w:iCs/>
                <w:color w:val="595959" w:themeColor="text1" w:themeTint="A6"/>
              </w:rPr>
            </w:pPr>
            <w:r w:rsidRPr="00923809">
              <w:rPr>
                <w:i/>
                <w:iCs/>
                <w:color w:val="595959" w:themeColor="text1" w:themeTint="A6"/>
                <w:sz w:val="20"/>
              </w:rPr>
              <w:t xml:space="preserve">March 2019 </w:t>
            </w:r>
            <w:r w:rsidR="00036450" w:rsidRPr="00923809">
              <w:rPr>
                <w:i/>
                <w:iCs/>
                <w:color w:val="595959" w:themeColor="text1" w:themeTint="A6"/>
                <w:sz w:val="20"/>
              </w:rPr>
              <w:t>–</w:t>
            </w:r>
            <w:r w:rsidRPr="00923809">
              <w:rPr>
                <w:i/>
                <w:iCs/>
                <w:color w:val="595959" w:themeColor="text1" w:themeTint="A6"/>
                <w:sz w:val="20"/>
              </w:rPr>
              <w:t xml:space="preserve"> June 2019</w:t>
            </w:r>
          </w:p>
          <w:p w14:paraId="17A54206" w14:textId="4B529B07" w:rsidR="006D1D96" w:rsidRPr="007037A4" w:rsidRDefault="000C75F7" w:rsidP="000C75F7">
            <w:r w:rsidRPr="007037A4">
              <w:t xml:space="preserve">Responsible for the front-end development, maintenance and documentation of an Android app with a </w:t>
            </w:r>
            <w:r w:rsidR="00D06D4E">
              <w:t>large user base</w:t>
            </w:r>
            <w:r w:rsidRPr="007037A4">
              <w:t>. Developed using Kotlin, Android Architecture Components, the MVVM pattern and Reactive programming. Gained strong knowledge of CI/CD and modern development practices.</w:t>
            </w:r>
          </w:p>
          <w:sdt>
            <w:sdtPr>
              <w:id w:val="1049110328"/>
              <w:placeholder>
                <w:docPart w:val="D41DD48F43AC45E3A0992E5A36FE7F7F"/>
              </w:placeholder>
              <w:temporary/>
              <w:showingPlcHdr/>
              <w15:appearance w15:val="hidden"/>
            </w:sdtPr>
            <w:sdtEndPr/>
            <w:sdtContent>
              <w:p w14:paraId="7BB8B3D0" w14:textId="77777777" w:rsidR="006D1D96" w:rsidRDefault="006D1D96" w:rsidP="006D1D96">
                <w:pPr>
                  <w:pStyle w:val="Heading2"/>
                </w:pPr>
                <w:r w:rsidRPr="007B055C">
                  <w:rPr>
                    <w:color w:val="7F7F7F" w:themeColor="text1" w:themeTint="80"/>
                    <w:sz w:val="32"/>
                  </w:rPr>
                  <w:t>EDUCATION</w:t>
                </w:r>
              </w:p>
            </w:sdtContent>
          </w:sdt>
          <w:p w14:paraId="77D73B01" w14:textId="2DEE4232" w:rsidR="006D1D96" w:rsidRPr="00923809" w:rsidRDefault="006D1D96" w:rsidP="006D1D96">
            <w:pPr>
              <w:pStyle w:val="Heading4"/>
              <w:rPr>
                <w:color w:val="595959" w:themeColor="text1" w:themeTint="A6"/>
                <w:sz w:val="20"/>
              </w:rPr>
            </w:pPr>
            <w:r w:rsidRPr="007B055C">
              <w:rPr>
                <w:color w:val="DD8047" w:themeColor="accent2"/>
                <w:sz w:val="20"/>
              </w:rPr>
              <w:t>MSC COMPUTER SCIENCE</w:t>
            </w:r>
            <w:r w:rsidR="007B055C">
              <w:rPr>
                <w:color w:val="DD8047" w:themeColor="accent2"/>
                <w:sz w:val="20"/>
              </w:rPr>
              <w:t>,</w:t>
            </w:r>
            <w:r w:rsidRPr="00923809">
              <w:rPr>
                <w:color w:val="595959" w:themeColor="text1" w:themeTint="A6"/>
                <w:sz w:val="20"/>
              </w:rPr>
              <w:t xml:space="preserve"> UNIVERSITY OF EDINBURGH</w:t>
            </w:r>
          </w:p>
          <w:p w14:paraId="16FF8CBA" w14:textId="5E107FCE" w:rsidR="006D1D96" w:rsidRPr="00D06D4E" w:rsidRDefault="007B055C" w:rsidP="006D1D96">
            <w:pPr>
              <w:pStyle w:val="Date"/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color w:val="595959" w:themeColor="text1" w:themeTint="A6"/>
                <w:sz w:val="20"/>
                <w:szCs w:val="20"/>
              </w:rPr>
              <w:t>Pass (58%),</w:t>
            </w:r>
            <w:r w:rsidR="006D1D96" w:rsidRPr="00923809">
              <w:rPr>
                <w:b/>
                <w:i/>
                <w:color w:val="595959" w:themeColor="text1" w:themeTint="A6"/>
                <w:sz w:val="20"/>
                <w:szCs w:val="20"/>
              </w:rPr>
              <w:t xml:space="preserve"> </w:t>
            </w:r>
            <w:r w:rsidR="006D1D96" w:rsidRPr="00D06D4E">
              <w:rPr>
                <w:i/>
                <w:iCs/>
                <w:sz w:val="20"/>
                <w:szCs w:val="20"/>
              </w:rPr>
              <w:t>November 2018</w:t>
            </w:r>
          </w:p>
          <w:p w14:paraId="64C67CAE" w14:textId="77777777" w:rsidR="006D1D96" w:rsidRPr="00395A89" w:rsidRDefault="006D1D96" w:rsidP="006D1D96">
            <w:pPr>
              <w:rPr>
                <w:sz w:val="20"/>
                <w:szCs w:val="20"/>
              </w:rPr>
            </w:pPr>
            <w:r w:rsidRPr="00395A89">
              <w:rPr>
                <w:sz w:val="20"/>
                <w:szCs w:val="20"/>
              </w:rPr>
              <w:t>Courses in Machine Learning, Software Engineering and IoT</w:t>
            </w:r>
          </w:p>
          <w:p w14:paraId="2DAA197F" w14:textId="77777777" w:rsidR="006D1D96" w:rsidRDefault="006D1D96" w:rsidP="006D1D96"/>
          <w:p w14:paraId="71A0E165" w14:textId="6054F727" w:rsidR="006D1D96" w:rsidRPr="007B055C" w:rsidRDefault="006D1D96" w:rsidP="006D1D96">
            <w:pPr>
              <w:pStyle w:val="Date"/>
              <w:rPr>
                <w:b/>
                <w:i/>
                <w:iCs/>
                <w:color w:val="DD8047" w:themeColor="accent2"/>
                <w:sz w:val="20"/>
              </w:rPr>
            </w:pPr>
            <w:r w:rsidRPr="007B055C">
              <w:rPr>
                <w:b/>
                <w:color w:val="DD8047" w:themeColor="accent2"/>
                <w:sz w:val="20"/>
              </w:rPr>
              <w:t>BSC (HONS) COMPUTER SCIENCE (AI)</w:t>
            </w:r>
            <w:r w:rsidR="007B055C">
              <w:rPr>
                <w:b/>
                <w:color w:val="DD8047" w:themeColor="accent2"/>
                <w:sz w:val="20"/>
              </w:rPr>
              <w:t xml:space="preserve">, </w:t>
            </w:r>
            <w:r w:rsidR="007B055C" w:rsidRPr="007B055C">
              <w:rPr>
                <w:b/>
                <w:color w:val="595959" w:themeColor="text1" w:themeTint="A6"/>
                <w:sz w:val="20"/>
              </w:rPr>
              <w:t>BRUNEL UNIVERSITY</w:t>
            </w:r>
          </w:p>
          <w:p w14:paraId="43F3CBBD" w14:textId="270B84EA" w:rsidR="006D1D96" w:rsidRPr="00D06D4E" w:rsidRDefault="007B055C" w:rsidP="006D1D96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color w:val="595959" w:themeColor="text1" w:themeTint="A6"/>
                <w:sz w:val="20"/>
                <w:szCs w:val="20"/>
              </w:rPr>
              <w:t>First-class Honours,</w:t>
            </w:r>
            <w:r w:rsidR="006D1D96" w:rsidRPr="00D06D4E"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="006D1D96" w:rsidRPr="00D06D4E">
              <w:rPr>
                <w:i/>
                <w:iCs/>
                <w:sz w:val="20"/>
                <w:szCs w:val="20"/>
              </w:rPr>
              <w:t>July 2016</w:t>
            </w:r>
          </w:p>
          <w:p w14:paraId="7ADBE8CC" w14:textId="77777777" w:rsidR="006D1D96" w:rsidRPr="00395A89" w:rsidRDefault="006D1D96" w:rsidP="006D1D96">
            <w:pPr>
              <w:rPr>
                <w:b/>
                <w:i/>
                <w:iCs/>
                <w:sz w:val="20"/>
                <w:szCs w:val="20"/>
              </w:rPr>
            </w:pPr>
            <w:r w:rsidRPr="00395A89">
              <w:rPr>
                <w:sz w:val="20"/>
                <w:szCs w:val="20"/>
              </w:rPr>
              <w:t>Courses in OOP, Algorithms, AI, Machine Learning, Networks, Databases</w:t>
            </w:r>
          </w:p>
          <w:p w14:paraId="173F8AB3" w14:textId="0FC3BA57" w:rsidR="006D1D96" w:rsidRPr="006B7777" w:rsidRDefault="006D1D96" w:rsidP="000C75F7">
            <w:pPr>
              <w:rPr>
                <w:sz w:val="20"/>
                <w:szCs w:val="20"/>
              </w:rPr>
            </w:pPr>
            <w:r w:rsidRPr="00395A89">
              <w:rPr>
                <w:sz w:val="20"/>
                <w:szCs w:val="20"/>
              </w:rPr>
              <w:t>Mathematics and Computing Foundation Year</w:t>
            </w:r>
          </w:p>
          <w:p w14:paraId="5D6B5D38" w14:textId="03D21BBB" w:rsidR="00036450" w:rsidRDefault="00A01B9A" w:rsidP="00036450">
            <w:pPr>
              <w:pStyle w:val="Heading2"/>
            </w:pP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7B055C">
                  <w:rPr>
                    <w:rStyle w:val="Heading2Char"/>
                    <w:b/>
                    <w:bCs/>
                    <w:caps/>
                    <w:color w:val="7F7F7F" w:themeColor="text1" w:themeTint="80"/>
                    <w:sz w:val="32"/>
                  </w:rPr>
                  <w:t>SKILLS</w:t>
                </w:r>
              </w:sdtContent>
            </w:sdt>
          </w:p>
          <w:tbl>
            <w:tblPr>
              <w:tblStyle w:val="TableGrid"/>
              <w:tblW w:w="618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986"/>
              <w:gridCol w:w="3194"/>
            </w:tblGrid>
            <w:tr w:rsidR="00110D2C" w:rsidRPr="006E1507" w14:paraId="6F60109E" w14:textId="77777777" w:rsidTr="00395A89">
              <w:trPr>
                <w:trHeight w:val="1789"/>
              </w:trPr>
              <w:tc>
                <w:tcPr>
                  <w:tcW w:w="29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440A9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Full-stack Development</w:t>
                  </w:r>
                </w:p>
                <w:p w14:paraId="62F17AB8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Java, Python</w:t>
                  </w:r>
                </w:p>
                <w:p w14:paraId="64FDD143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JavaScript, HTML, CSS</w:t>
                  </w:r>
                </w:p>
                <w:p w14:paraId="7851F12C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ReactJS, Node.js</w:t>
                  </w:r>
                </w:p>
                <w:p w14:paraId="7A9E0C28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Docker, AWS</w:t>
                  </w:r>
                </w:p>
              </w:tc>
              <w:tc>
                <w:tcPr>
                  <w:tcW w:w="31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360" w:type="dxa"/>
                  </w:tcMar>
                </w:tcPr>
                <w:p w14:paraId="1C455F62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SQL</w:t>
                  </w:r>
                </w:p>
                <w:p w14:paraId="2C68E807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Git</w:t>
                  </w:r>
                </w:p>
                <w:p w14:paraId="4F9A1B93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Android Development</w:t>
                  </w:r>
                </w:p>
                <w:p w14:paraId="6620B7BB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Machine Learning</w:t>
                  </w:r>
                </w:p>
                <w:p w14:paraId="10357F44" w14:textId="77777777" w:rsidR="00110D2C" w:rsidRPr="00762402" w:rsidRDefault="00110D2C" w:rsidP="00110D2C">
                  <w:pPr>
                    <w:pStyle w:val="ListBullet"/>
                    <w:rPr>
                      <w:color w:val="000000" w:themeColor="text1"/>
                    </w:rPr>
                  </w:pPr>
                  <w:r w:rsidRPr="00762402">
                    <w:rPr>
                      <w:color w:val="000000" w:themeColor="text1"/>
                    </w:rPr>
                    <w:t>Scrum</w:t>
                  </w:r>
                </w:p>
              </w:tc>
            </w:tr>
          </w:tbl>
          <w:p w14:paraId="04F679F7" w14:textId="1E3424AA" w:rsidR="00F21A05" w:rsidRPr="00600BB8" w:rsidRDefault="00F21A05" w:rsidP="00F21A05">
            <w:pPr>
              <w:rPr>
                <w:noProof/>
                <w:color w:val="000000" w:themeColor="text1"/>
              </w:rPr>
            </w:pPr>
          </w:p>
        </w:tc>
      </w:tr>
      <w:tr w:rsidR="00852C3B" w14:paraId="56F95385" w14:textId="77777777" w:rsidTr="00923809">
        <w:trPr>
          <w:gridBefore w:val="1"/>
          <w:wBefore w:w="142" w:type="dxa"/>
          <w:trHeight w:val="565"/>
        </w:trPr>
        <w:tc>
          <w:tcPr>
            <w:tcW w:w="3686" w:type="dxa"/>
          </w:tcPr>
          <w:p w14:paraId="0067A798" w14:textId="567C0ECD" w:rsidR="00852C3B" w:rsidRDefault="007037A4" w:rsidP="00036450">
            <w:pPr>
              <w:pStyle w:val="Heading3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1E7EC4D" wp14:editId="2FE310B2">
                  <wp:simplePos x="0" y="0"/>
                  <wp:positionH relativeFrom="margin">
                    <wp:posOffset>495084</wp:posOffset>
                  </wp:positionH>
                  <wp:positionV relativeFrom="paragraph">
                    <wp:posOffset>-472272</wp:posOffset>
                  </wp:positionV>
                  <wp:extent cx="933450" cy="933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2" w:type="dxa"/>
          </w:tcPr>
          <w:p w14:paraId="23952CE4" w14:textId="68F057FA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95" w:type="dxa"/>
          </w:tcPr>
          <w:p w14:paraId="2CE7E2EC" w14:textId="536A7116" w:rsidR="00D82E6C" w:rsidRPr="00F94294" w:rsidRDefault="00D82E6C" w:rsidP="00D82E6C">
            <w:pPr>
              <w:tabs>
                <w:tab w:val="left" w:pos="990"/>
              </w:tabs>
            </w:pPr>
          </w:p>
        </w:tc>
      </w:tr>
    </w:tbl>
    <w:p w14:paraId="360602B6" w14:textId="7E47BE60" w:rsidR="0043117B" w:rsidRDefault="00A01B9A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2AC8F" w14:textId="77777777" w:rsidR="00A01B9A" w:rsidRDefault="00A01B9A" w:rsidP="000C45FF">
      <w:r>
        <w:separator/>
      </w:r>
    </w:p>
  </w:endnote>
  <w:endnote w:type="continuationSeparator" w:id="0">
    <w:p w14:paraId="739CBF62" w14:textId="77777777" w:rsidR="00A01B9A" w:rsidRDefault="00A01B9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067B3" w14:textId="77777777" w:rsidR="00A01B9A" w:rsidRDefault="00A01B9A" w:rsidP="000C45FF">
      <w:r>
        <w:separator/>
      </w:r>
    </w:p>
  </w:footnote>
  <w:footnote w:type="continuationSeparator" w:id="0">
    <w:p w14:paraId="58D2E869" w14:textId="77777777" w:rsidR="00A01B9A" w:rsidRDefault="00A01B9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92BD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D4007"/>
    <w:multiLevelType w:val="multilevel"/>
    <w:tmpl w:val="8340A21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DD8047" w:themeColor="accent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82F3E83"/>
    <w:multiLevelType w:val="hybridMultilevel"/>
    <w:tmpl w:val="D1E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C6C5B"/>
    <w:multiLevelType w:val="hybridMultilevel"/>
    <w:tmpl w:val="572E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B3C00"/>
    <w:multiLevelType w:val="hybridMultilevel"/>
    <w:tmpl w:val="10D8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02F2"/>
    <w:multiLevelType w:val="hybridMultilevel"/>
    <w:tmpl w:val="4BC2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5302"/>
    <w:multiLevelType w:val="hybridMultilevel"/>
    <w:tmpl w:val="AB626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81972"/>
    <w:multiLevelType w:val="hybridMultilevel"/>
    <w:tmpl w:val="C03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0"/>
    <w:rsid w:val="000053E4"/>
    <w:rsid w:val="00036450"/>
    <w:rsid w:val="00077561"/>
    <w:rsid w:val="00080E96"/>
    <w:rsid w:val="00094499"/>
    <w:rsid w:val="000C0294"/>
    <w:rsid w:val="000C45FF"/>
    <w:rsid w:val="000C75F7"/>
    <w:rsid w:val="000D0CD2"/>
    <w:rsid w:val="000D1E04"/>
    <w:rsid w:val="000E3B77"/>
    <w:rsid w:val="000E3FD1"/>
    <w:rsid w:val="000F01E9"/>
    <w:rsid w:val="000F1262"/>
    <w:rsid w:val="00110D2C"/>
    <w:rsid w:val="00112054"/>
    <w:rsid w:val="00132F97"/>
    <w:rsid w:val="001525E1"/>
    <w:rsid w:val="00180329"/>
    <w:rsid w:val="0019001F"/>
    <w:rsid w:val="001A74A5"/>
    <w:rsid w:val="001B2ABD"/>
    <w:rsid w:val="001B4A4B"/>
    <w:rsid w:val="001C1F07"/>
    <w:rsid w:val="001E0391"/>
    <w:rsid w:val="001E1759"/>
    <w:rsid w:val="001E41C8"/>
    <w:rsid w:val="001F1ECC"/>
    <w:rsid w:val="001F2FCE"/>
    <w:rsid w:val="002400EB"/>
    <w:rsid w:val="00256CF7"/>
    <w:rsid w:val="00281FD5"/>
    <w:rsid w:val="00283885"/>
    <w:rsid w:val="00284909"/>
    <w:rsid w:val="002B58DA"/>
    <w:rsid w:val="00300F5C"/>
    <w:rsid w:val="0030481B"/>
    <w:rsid w:val="003156FC"/>
    <w:rsid w:val="00321DC8"/>
    <w:rsid w:val="003254B5"/>
    <w:rsid w:val="003413CD"/>
    <w:rsid w:val="00345B03"/>
    <w:rsid w:val="00370E27"/>
    <w:rsid w:val="0037121F"/>
    <w:rsid w:val="00373C14"/>
    <w:rsid w:val="00391D32"/>
    <w:rsid w:val="00395A89"/>
    <w:rsid w:val="003A6B7D"/>
    <w:rsid w:val="003B06CA"/>
    <w:rsid w:val="003B675A"/>
    <w:rsid w:val="003D0E8D"/>
    <w:rsid w:val="003E4A24"/>
    <w:rsid w:val="003F2C3C"/>
    <w:rsid w:val="00406885"/>
    <w:rsid w:val="004071FC"/>
    <w:rsid w:val="004203FC"/>
    <w:rsid w:val="00424C7D"/>
    <w:rsid w:val="004345BB"/>
    <w:rsid w:val="00445947"/>
    <w:rsid w:val="00466FD0"/>
    <w:rsid w:val="004813B3"/>
    <w:rsid w:val="00482ACD"/>
    <w:rsid w:val="00484D6D"/>
    <w:rsid w:val="00496591"/>
    <w:rsid w:val="004A7021"/>
    <w:rsid w:val="004B1923"/>
    <w:rsid w:val="004C4FE1"/>
    <w:rsid w:val="004C63E4"/>
    <w:rsid w:val="004D3011"/>
    <w:rsid w:val="005262AC"/>
    <w:rsid w:val="00561A7A"/>
    <w:rsid w:val="005838BF"/>
    <w:rsid w:val="00586EE6"/>
    <w:rsid w:val="005B3C71"/>
    <w:rsid w:val="005C0E3E"/>
    <w:rsid w:val="005D1768"/>
    <w:rsid w:val="005E39D5"/>
    <w:rsid w:val="00600670"/>
    <w:rsid w:val="00600BB8"/>
    <w:rsid w:val="0062123A"/>
    <w:rsid w:val="00624370"/>
    <w:rsid w:val="006448EA"/>
    <w:rsid w:val="00646E75"/>
    <w:rsid w:val="0066054A"/>
    <w:rsid w:val="00671E76"/>
    <w:rsid w:val="006771D0"/>
    <w:rsid w:val="006B7777"/>
    <w:rsid w:val="006C53EE"/>
    <w:rsid w:val="006D1D96"/>
    <w:rsid w:val="006E5747"/>
    <w:rsid w:val="00701D66"/>
    <w:rsid w:val="007037A4"/>
    <w:rsid w:val="00715FCB"/>
    <w:rsid w:val="00721400"/>
    <w:rsid w:val="00733506"/>
    <w:rsid w:val="00737032"/>
    <w:rsid w:val="00743101"/>
    <w:rsid w:val="00747D6E"/>
    <w:rsid w:val="00762402"/>
    <w:rsid w:val="0077193A"/>
    <w:rsid w:val="007775E1"/>
    <w:rsid w:val="007867A0"/>
    <w:rsid w:val="007927F5"/>
    <w:rsid w:val="007B055C"/>
    <w:rsid w:val="007C0E3A"/>
    <w:rsid w:val="007E0534"/>
    <w:rsid w:val="007E0FCA"/>
    <w:rsid w:val="007E135E"/>
    <w:rsid w:val="007E5F91"/>
    <w:rsid w:val="00802CA0"/>
    <w:rsid w:val="00807BB1"/>
    <w:rsid w:val="0082222C"/>
    <w:rsid w:val="008239E7"/>
    <w:rsid w:val="00852C3B"/>
    <w:rsid w:val="00890CC5"/>
    <w:rsid w:val="00893D15"/>
    <w:rsid w:val="008A27DD"/>
    <w:rsid w:val="008C3DE1"/>
    <w:rsid w:val="008F2B78"/>
    <w:rsid w:val="00923809"/>
    <w:rsid w:val="00923845"/>
    <w:rsid w:val="009260CD"/>
    <w:rsid w:val="009504A4"/>
    <w:rsid w:val="00952C25"/>
    <w:rsid w:val="0099403C"/>
    <w:rsid w:val="009A1714"/>
    <w:rsid w:val="00A01B9A"/>
    <w:rsid w:val="00A2118D"/>
    <w:rsid w:val="00A26876"/>
    <w:rsid w:val="00A46D62"/>
    <w:rsid w:val="00A80C1A"/>
    <w:rsid w:val="00A914FA"/>
    <w:rsid w:val="00AA49BF"/>
    <w:rsid w:val="00AB06F6"/>
    <w:rsid w:val="00AC6337"/>
    <w:rsid w:val="00AD76E2"/>
    <w:rsid w:val="00AD79FB"/>
    <w:rsid w:val="00AE1E83"/>
    <w:rsid w:val="00AE59B3"/>
    <w:rsid w:val="00B20152"/>
    <w:rsid w:val="00B2136F"/>
    <w:rsid w:val="00B3175C"/>
    <w:rsid w:val="00B359E4"/>
    <w:rsid w:val="00B57D98"/>
    <w:rsid w:val="00B64AC2"/>
    <w:rsid w:val="00B70850"/>
    <w:rsid w:val="00B71825"/>
    <w:rsid w:val="00B71E4F"/>
    <w:rsid w:val="00BB6BE9"/>
    <w:rsid w:val="00BE6E1C"/>
    <w:rsid w:val="00BF1C8C"/>
    <w:rsid w:val="00C00D2F"/>
    <w:rsid w:val="00C01A9C"/>
    <w:rsid w:val="00C066B6"/>
    <w:rsid w:val="00C203A3"/>
    <w:rsid w:val="00C23449"/>
    <w:rsid w:val="00C26798"/>
    <w:rsid w:val="00C37BA1"/>
    <w:rsid w:val="00C45D2F"/>
    <w:rsid w:val="00C4674C"/>
    <w:rsid w:val="00C506CF"/>
    <w:rsid w:val="00C539D5"/>
    <w:rsid w:val="00C6155D"/>
    <w:rsid w:val="00C72BED"/>
    <w:rsid w:val="00C8635C"/>
    <w:rsid w:val="00C923FA"/>
    <w:rsid w:val="00C947C7"/>
    <w:rsid w:val="00C9578B"/>
    <w:rsid w:val="00CB0055"/>
    <w:rsid w:val="00CD5166"/>
    <w:rsid w:val="00CF5661"/>
    <w:rsid w:val="00D00181"/>
    <w:rsid w:val="00D06D4E"/>
    <w:rsid w:val="00D10DD0"/>
    <w:rsid w:val="00D2522B"/>
    <w:rsid w:val="00D422DE"/>
    <w:rsid w:val="00D42764"/>
    <w:rsid w:val="00D501AF"/>
    <w:rsid w:val="00D5459D"/>
    <w:rsid w:val="00D55C94"/>
    <w:rsid w:val="00D57C16"/>
    <w:rsid w:val="00D82E6C"/>
    <w:rsid w:val="00D846D1"/>
    <w:rsid w:val="00D84A6D"/>
    <w:rsid w:val="00D86FA2"/>
    <w:rsid w:val="00DA1F4D"/>
    <w:rsid w:val="00DA3A01"/>
    <w:rsid w:val="00DA754B"/>
    <w:rsid w:val="00DB423B"/>
    <w:rsid w:val="00DB720B"/>
    <w:rsid w:val="00DC534C"/>
    <w:rsid w:val="00DC7099"/>
    <w:rsid w:val="00DD172A"/>
    <w:rsid w:val="00DD2983"/>
    <w:rsid w:val="00E01502"/>
    <w:rsid w:val="00E204A2"/>
    <w:rsid w:val="00E25A26"/>
    <w:rsid w:val="00E27C69"/>
    <w:rsid w:val="00E360C2"/>
    <w:rsid w:val="00E4381A"/>
    <w:rsid w:val="00E52802"/>
    <w:rsid w:val="00E54F11"/>
    <w:rsid w:val="00E55D74"/>
    <w:rsid w:val="00E56AFE"/>
    <w:rsid w:val="00EB61BB"/>
    <w:rsid w:val="00ED531C"/>
    <w:rsid w:val="00EE557A"/>
    <w:rsid w:val="00F21A05"/>
    <w:rsid w:val="00F23F6B"/>
    <w:rsid w:val="00F43E5F"/>
    <w:rsid w:val="00F4515F"/>
    <w:rsid w:val="00F60274"/>
    <w:rsid w:val="00F6428E"/>
    <w:rsid w:val="00F77FB9"/>
    <w:rsid w:val="00F94294"/>
    <w:rsid w:val="00FA3444"/>
    <w:rsid w:val="00FA559C"/>
    <w:rsid w:val="00FB068F"/>
    <w:rsid w:val="00FE455E"/>
    <w:rsid w:val="00FF06F6"/>
    <w:rsid w:val="00FF4A3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531C"/>
    <w:rPr>
      <w:color w:val="704404" w:themeColor="followedHyperlink"/>
      <w:u w:val="single"/>
    </w:rPr>
  </w:style>
  <w:style w:type="paragraph" w:styleId="ListBullet">
    <w:name w:val="List Bullet"/>
    <w:basedOn w:val="Normal"/>
    <w:uiPriority w:val="11"/>
    <w:qFormat/>
    <w:rsid w:val="00110D2C"/>
    <w:pPr>
      <w:numPr>
        <w:numId w:val="7"/>
      </w:numPr>
    </w:pPr>
    <w:rPr>
      <w:rFonts w:eastAsiaTheme="minorHAnsi"/>
      <w:color w:val="595959" w:themeColor="text1" w:themeTint="A6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nnysandhu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50FC895513B48A2B05F511E1A61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4905-AA18-4045-A890-E97918445DC9}"/>
      </w:docPartPr>
      <w:docPartBody>
        <w:p w:rsidR="00A66507" w:rsidRDefault="00D32C41" w:rsidP="00D32C41">
          <w:pPr>
            <w:pStyle w:val="650FC895513B48A2B05F511E1A61B90C"/>
          </w:pPr>
          <w:r w:rsidRPr="004D3011">
            <w:t>WEBSITE:</w:t>
          </w:r>
        </w:p>
      </w:docPartBody>
    </w:docPart>
    <w:docPart>
      <w:docPartPr>
        <w:name w:val="D41DD48F43AC45E3A0992E5A36FE7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AF016-0AF2-43AE-BBBA-D9E8FB302AAF}"/>
      </w:docPartPr>
      <w:docPartBody>
        <w:p w:rsidR="009D2773" w:rsidRDefault="00E94718" w:rsidP="00E94718">
          <w:pPr>
            <w:pStyle w:val="D41DD48F43AC45E3A0992E5A36FE7F7F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A"/>
    <w:rsid w:val="000225DF"/>
    <w:rsid w:val="00040701"/>
    <w:rsid w:val="000D04CA"/>
    <w:rsid w:val="001A2FEA"/>
    <w:rsid w:val="00260D2F"/>
    <w:rsid w:val="003E056E"/>
    <w:rsid w:val="004046F1"/>
    <w:rsid w:val="00457379"/>
    <w:rsid w:val="005D1388"/>
    <w:rsid w:val="005F2075"/>
    <w:rsid w:val="00660CBC"/>
    <w:rsid w:val="00712738"/>
    <w:rsid w:val="008C2821"/>
    <w:rsid w:val="008C7BA3"/>
    <w:rsid w:val="008D0EAA"/>
    <w:rsid w:val="008F4F8E"/>
    <w:rsid w:val="009D2773"/>
    <w:rsid w:val="009E39C1"/>
    <w:rsid w:val="00A02B2A"/>
    <w:rsid w:val="00A66507"/>
    <w:rsid w:val="00C01A6B"/>
    <w:rsid w:val="00D32C41"/>
    <w:rsid w:val="00E94718"/>
    <w:rsid w:val="00ED2B3B"/>
    <w:rsid w:val="00F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9471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sid w:val="00E9471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  <w:style w:type="paragraph" w:customStyle="1" w:styleId="650FC895513B48A2B05F511E1A61B90C">
    <w:name w:val="650FC895513B48A2B05F511E1A61B90C"/>
    <w:rsid w:val="00D32C41"/>
  </w:style>
  <w:style w:type="paragraph" w:customStyle="1" w:styleId="ABC53E8791D1467D99D941BFE0F4E183">
    <w:name w:val="ABC53E8791D1467D99D941BFE0F4E183"/>
    <w:rsid w:val="00712738"/>
  </w:style>
  <w:style w:type="paragraph" w:customStyle="1" w:styleId="01917311945B40A89B074944B6F01371">
    <w:name w:val="01917311945B40A89B074944B6F01371"/>
    <w:rsid w:val="00E94718"/>
  </w:style>
  <w:style w:type="paragraph" w:customStyle="1" w:styleId="65EEE53DE38E402F933C375DD80E3C9C">
    <w:name w:val="65EEE53DE38E402F933C375DD80E3C9C"/>
    <w:rsid w:val="00E94718"/>
  </w:style>
  <w:style w:type="paragraph" w:customStyle="1" w:styleId="2EB5A9A7960E47B3BCE17BB10126DAE0">
    <w:name w:val="2EB5A9A7960E47B3BCE17BB10126DAE0"/>
    <w:rsid w:val="00E94718"/>
  </w:style>
  <w:style w:type="paragraph" w:customStyle="1" w:styleId="E0D5C350CE0741B9B5C3048645417D28">
    <w:name w:val="E0D5C350CE0741B9B5C3048645417D28"/>
    <w:rsid w:val="00E94718"/>
  </w:style>
  <w:style w:type="paragraph" w:customStyle="1" w:styleId="148BAA88A59E4A29BED60D40967ED4BF">
    <w:name w:val="148BAA88A59E4A29BED60D40967ED4BF"/>
    <w:rsid w:val="00E94718"/>
  </w:style>
  <w:style w:type="paragraph" w:customStyle="1" w:styleId="5074AA8711DC4235BA1A67D052CCE99F">
    <w:name w:val="5074AA8711DC4235BA1A67D052CCE99F"/>
    <w:rsid w:val="00E94718"/>
  </w:style>
  <w:style w:type="paragraph" w:customStyle="1" w:styleId="D41DD48F43AC45E3A0992E5A36FE7F7F">
    <w:name w:val="D41DD48F43AC45E3A0992E5A36FE7F7F"/>
    <w:rsid w:val="00E94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7E1C23-6F48-44F9-9271-7A39B390F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2020-07-26T15:18:00Z</dcterms:created>
  <dcterms:modified xsi:type="dcterms:W3CDTF">2020-11-29T04:33:00Z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