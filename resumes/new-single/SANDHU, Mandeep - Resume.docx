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6448E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1660" cy="1876386"/>
                  <wp:effectExtent l="0" t="0" r="0" b="0"/>
                  <wp:docPr id="1" name="Picture 1" descr="A person wearing a suit and ti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bou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899" cy="1931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Default="00624370" w:rsidP="001B2ABD">
            <w:pPr>
              <w:pStyle w:val="Title"/>
            </w:pPr>
            <w:r>
              <w:t>Mandeep Sandhu</w:t>
            </w:r>
          </w:p>
          <w:p w:rsidR="001B2ABD" w:rsidRDefault="000E3B77" w:rsidP="001B2ABD">
            <w:pPr>
              <w:pStyle w:val="Subtitle"/>
            </w:pPr>
            <w:r>
              <w:rPr>
                <w:spacing w:val="0"/>
                <w:w w:val="100"/>
              </w:rPr>
              <w:t>Computer Science</w:t>
            </w:r>
            <w:r w:rsidR="003D0E8D">
              <w:rPr>
                <w:spacing w:val="0"/>
                <w:w w:val="100"/>
              </w:rPr>
              <w:t xml:space="preserve"> </w:t>
            </w:r>
            <w:r w:rsidR="00A80C1A">
              <w:rPr>
                <w:spacing w:val="0"/>
                <w:w w:val="100"/>
              </w:rPr>
              <w:t>G</w:t>
            </w:r>
            <w:r w:rsidR="003D0E8D">
              <w:rPr>
                <w:spacing w:val="0"/>
                <w:w w:val="100"/>
              </w:rPr>
              <w:t>raduate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id w:val="-1711873194"/>
              <w:placeholder>
                <w:docPart w:val="01B28C1D54BA459EA2A4FAC23E11B1FA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C6155D" w:rsidRDefault="00E01502" w:rsidP="009260CD">
            <w:r>
              <w:t xml:space="preserve">An aspiring software </w:t>
            </w:r>
            <w:r>
              <w:t>Engineer</w:t>
            </w:r>
            <w:r>
              <w:t xml:space="preserve"> interest</w:t>
            </w:r>
            <w:r>
              <w:t>ed</w:t>
            </w:r>
            <w:r>
              <w:t xml:space="preserve"> in </w:t>
            </w:r>
            <w:r>
              <w:t>developing</w:t>
            </w:r>
            <w:r w:rsidR="00AA49BF">
              <w:t xml:space="preserve"> </w:t>
            </w:r>
            <w:r>
              <w:t>innovative</w:t>
            </w:r>
            <w:r w:rsidR="00AA49BF">
              <w:t xml:space="preserve"> and robust </w:t>
            </w:r>
            <w:r>
              <w:t>software</w:t>
            </w:r>
            <w:r>
              <w:t xml:space="preserve"> that surpasses business needs. </w:t>
            </w:r>
            <w:r>
              <w:t>Passionate about Computer Science</w:t>
            </w:r>
            <w:r>
              <w:t xml:space="preserve"> </w:t>
            </w:r>
            <w:r w:rsidR="00C6155D">
              <w:t xml:space="preserve">with </w:t>
            </w:r>
            <w:r>
              <w:t>knowledge in</w:t>
            </w:r>
            <w:r w:rsidR="00C8635C">
              <w:t xml:space="preserve"> OOP,</w:t>
            </w:r>
            <w:r>
              <w:t xml:space="preserve"> </w:t>
            </w:r>
            <w:r>
              <w:t xml:space="preserve">AI concepts - </w:t>
            </w:r>
            <w:r>
              <w:t>Machine Learning</w:t>
            </w:r>
            <w:r>
              <w:t xml:space="preserve">, </w:t>
            </w:r>
            <w:r w:rsidR="00AA49BF">
              <w:t xml:space="preserve">software </w:t>
            </w:r>
            <w:r>
              <w:t>architecture and testing techniques</w:t>
            </w:r>
            <w:r>
              <w:t>.</w:t>
            </w:r>
            <w:r w:rsidR="00AA49BF">
              <w:t xml:space="preserve"> </w:t>
            </w:r>
          </w:p>
          <w:p w:rsidR="00C6155D" w:rsidRDefault="00C6155D" w:rsidP="009260CD"/>
          <w:p w:rsidR="00036450" w:rsidRDefault="00AA49BF" w:rsidP="009260CD">
            <w:r>
              <w:t xml:space="preserve">A self-starter </w:t>
            </w:r>
            <w:r w:rsidR="00C8635C">
              <w:t>able</w:t>
            </w:r>
            <w:r>
              <w:t xml:space="preserve"> </w:t>
            </w:r>
            <w:r w:rsidR="00E01502">
              <w:t xml:space="preserve">to </w:t>
            </w:r>
            <w:r>
              <w:t>grasp</w:t>
            </w:r>
            <w:r w:rsidR="00E01502">
              <w:t xml:space="preserve"> </w:t>
            </w:r>
            <w:r w:rsidR="00C8635C">
              <w:t>demanding</w:t>
            </w:r>
            <w:r w:rsidR="00E01502">
              <w:t xml:space="preserve"> skills, tools and concepts.</w:t>
            </w:r>
            <w:r w:rsidR="00E01502">
              <w:t xml:space="preserve"> An enthusiastic team player </w:t>
            </w:r>
            <w:r w:rsidR="00C6155D">
              <w:t>d</w:t>
            </w:r>
            <w:r w:rsidR="00E01502">
              <w:t xml:space="preserve">etermined to </w:t>
            </w:r>
            <w:r w:rsidR="00E01502">
              <w:t xml:space="preserve">deliver </w:t>
            </w:r>
            <w:r w:rsidR="00E01502">
              <w:t>outstanding results</w:t>
            </w:r>
            <w:r w:rsidR="00E01502">
              <w:t>.</w:t>
            </w:r>
            <w:r w:rsidR="00E01502">
              <w:t xml:space="preserve"> Have excelled in challenging endeavours outside of academia to develop a rounded</w:t>
            </w:r>
            <w:r w:rsidR="00E01502">
              <w:t xml:space="preserve"> </w:t>
            </w:r>
            <w:r w:rsidR="00E01502">
              <w:t>character</w:t>
            </w:r>
            <w:r w:rsidR="00E01502">
              <w:t xml:space="preserve"> and strong work-ethic.</w:t>
            </w:r>
          </w:p>
          <w:p w:rsidR="00036450" w:rsidRDefault="00036450" w:rsidP="00036450"/>
          <w:sdt>
            <w:sdtPr>
              <w:id w:val="-1954003311"/>
              <w:placeholder>
                <w:docPart w:val="3F6D75E720A841F8B7651239061D008C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CAB7BA65C4646C18E909A495D49BB79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6448EA" w:rsidP="004D3011">
            <w:r>
              <w:t>0757 7397 121</w:t>
            </w:r>
          </w:p>
          <w:p w:rsidR="004D3011" w:rsidRPr="004D3011" w:rsidRDefault="004D3011" w:rsidP="004D3011"/>
          <w:sdt>
            <w:sdtPr>
              <w:id w:val="67859272"/>
              <w:placeholder>
                <w:docPart w:val="EB18543009F74C6CA718603769BA1FF2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WEBSITE:</w:t>
                </w:r>
              </w:p>
            </w:sdtContent>
          </w:sdt>
          <w:p w:rsidR="004D3011" w:rsidRDefault="006448EA" w:rsidP="004D3011">
            <w:r>
              <w:t>mannysandhu@github.io</w:t>
            </w:r>
          </w:p>
          <w:p w:rsidR="004D3011" w:rsidRDefault="004D3011" w:rsidP="004D3011"/>
          <w:sdt>
            <w:sdtPr>
              <w:id w:val="-240260293"/>
              <w:placeholder>
                <w:docPart w:val="C03F6745B65A4F7E82AF9EA72D950CA6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6448EA" w:rsidP="004D3011">
            <w:pPr>
              <w:rPr>
                <w:rStyle w:val="Hyperlink"/>
              </w:rPr>
            </w:pPr>
            <w:r>
              <w:t>mandeep.sandhu.9219@gmail.com</w:t>
            </w:r>
          </w:p>
          <w:sdt>
            <w:sdtPr>
              <w:id w:val="-1444214663"/>
              <w:placeholder>
                <w:docPart w:val="B633D59EA78A4F9185D4A59D3CD8EF95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6448EA" w:rsidP="004D3011">
            <w:r>
              <w:t>Programming</w:t>
            </w:r>
          </w:p>
          <w:p w:rsidR="004D3011" w:rsidRDefault="006448EA" w:rsidP="004D3011">
            <w:r>
              <w:t>Guitar</w:t>
            </w:r>
          </w:p>
          <w:p w:rsidR="004D3011" w:rsidRDefault="006448EA" w:rsidP="004D3011">
            <w:r>
              <w:t>Judo</w:t>
            </w:r>
          </w:p>
          <w:p w:rsidR="004D3011" w:rsidRPr="004D3011" w:rsidRDefault="006448EA" w:rsidP="004D3011">
            <w:r>
              <w:t>Reading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1888861E951420D8950D52A1CA27BFD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624370" w:rsidP="00B359E4">
            <w:pPr>
              <w:pStyle w:val="Heading4"/>
            </w:pPr>
            <w:r>
              <w:t>The University of Edinburgh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2017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2018</w:t>
            </w:r>
          </w:p>
          <w:p w:rsidR="004D3011" w:rsidRDefault="00624370" w:rsidP="00036450">
            <w:r>
              <w:t>M.Sc. Computer Science</w:t>
            </w:r>
          </w:p>
          <w:p w:rsidR="00624370" w:rsidRDefault="00624370" w:rsidP="00036450">
            <w:r>
              <w:t>Pass</w:t>
            </w:r>
            <w:r w:rsidR="001C1F07">
              <w:t xml:space="preserve"> (58%)</w:t>
            </w:r>
          </w:p>
          <w:p w:rsidR="00036450" w:rsidRDefault="00036450" w:rsidP="00036450"/>
          <w:p w:rsidR="00036450" w:rsidRPr="00B359E4" w:rsidRDefault="00624370" w:rsidP="00B359E4">
            <w:pPr>
              <w:pStyle w:val="Heading4"/>
            </w:pPr>
            <w:r>
              <w:t>Brunel University London</w:t>
            </w:r>
          </w:p>
          <w:p w:rsidR="00036450" w:rsidRPr="000D1E04" w:rsidRDefault="00624370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>2013</w:t>
            </w:r>
            <w:r w:rsidR="00036450" w:rsidRPr="000D1E04">
              <w:rPr>
                <w:i/>
                <w:iCs/>
              </w:rPr>
              <w:t xml:space="preserve"> - </w:t>
            </w:r>
            <w:r w:rsidRPr="000D1E04">
              <w:rPr>
                <w:i/>
                <w:iCs/>
              </w:rPr>
              <w:t>2016</w:t>
            </w:r>
          </w:p>
          <w:p w:rsidR="00036450" w:rsidRDefault="00624370" w:rsidP="00036450">
            <w:r>
              <w:t>B.Sc.</w:t>
            </w:r>
            <w:r w:rsidR="001C1F07">
              <w:t xml:space="preserve"> (Hons)</w:t>
            </w:r>
            <w:r>
              <w:t xml:space="preserve"> Computer Science (Artificial Intelligence)</w:t>
            </w:r>
          </w:p>
          <w:p w:rsidR="00852C3B" w:rsidRDefault="001C1F07" w:rsidP="00036450">
            <w:r>
              <w:t>First-class Honours</w:t>
            </w:r>
          </w:p>
          <w:p w:rsidR="000D1E04" w:rsidRDefault="000D1E04" w:rsidP="00036450"/>
          <w:p w:rsidR="00852C3B" w:rsidRPr="000D1E04" w:rsidRDefault="00852C3B" w:rsidP="000D1E04">
            <w:pPr>
              <w:rPr>
                <w:i/>
                <w:iCs/>
              </w:rPr>
            </w:pPr>
            <w:r w:rsidRPr="000D1E04">
              <w:rPr>
                <w:i/>
                <w:iCs/>
              </w:rPr>
              <w:t>2012 – 2013</w:t>
            </w:r>
          </w:p>
          <w:p w:rsidR="00852C3B" w:rsidRDefault="00852C3B" w:rsidP="00036450">
            <w:r>
              <w:t>Mathematics and Computing Foundation Year</w:t>
            </w:r>
          </w:p>
          <w:p w:rsidR="00852C3B" w:rsidRDefault="00852C3B" w:rsidP="00036450">
            <w:r>
              <w:t>Pass</w:t>
            </w:r>
          </w:p>
          <w:sdt>
            <w:sdtPr>
              <w:id w:val="1001553383"/>
              <w:placeholder>
                <w:docPart w:val="39AF06BC1F2B43CFA7C9F2080172D200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6448EA" w:rsidP="00B359E4">
            <w:pPr>
              <w:pStyle w:val="Heading4"/>
              <w:rPr>
                <w:bCs/>
              </w:rPr>
            </w:pPr>
            <w:r>
              <w:t>Storm Ideas</w:t>
            </w:r>
            <w:r w:rsidR="00036450">
              <w:t xml:space="preserve"> </w:t>
            </w:r>
            <w:r w:rsidR="00EE557A">
              <w:t>-</w:t>
            </w:r>
            <w:r w:rsidR="00036450" w:rsidRPr="00036450">
              <w:t xml:space="preserve"> </w:t>
            </w:r>
            <w:r>
              <w:t>Graduate Web Developer</w:t>
            </w:r>
          </w:p>
          <w:p w:rsidR="00036450" w:rsidRPr="000D1E04" w:rsidRDefault="00890CC5" w:rsidP="00B359E4">
            <w:pPr>
              <w:pStyle w:val="Date"/>
              <w:rPr>
                <w:i/>
                <w:iCs/>
              </w:rPr>
            </w:pPr>
            <w:r w:rsidRPr="000D1E04">
              <w:rPr>
                <w:i/>
                <w:iCs/>
              </w:rPr>
              <w:t xml:space="preserve">March 2019 </w:t>
            </w:r>
            <w:r w:rsidR="00036450" w:rsidRPr="000D1E04">
              <w:rPr>
                <w:i/>
                <w:iCs/>
              </w:rPr>
              <w:t>–</w:t>
            </w:r>
            <w:r w:rsidRPr="000D1E04">
              <w:rPr>
                <w:i/>
                <w:iCs/>
              </w:rPr>
              <w:t xml:space="preserve"> June 2019</w:t>
            </w:r>
          </w:p>
          <w:p w:rsidR="004D3011" w:rsidRDefault="00DC7099" w:rsidP="00036450">
            <w:r>
              <w:t>D</w:t>
            </w:r>
            <w:r w:rsidR="00300F5C">
              <w:t>evelopment</w:t>
            </w:r>
            <w:r>
              <w:t>, maintenance</w:t>
            </w:r>
            <w:r w:rsidR="00300F5C">
              <w:t xml:space="preserve"> and documentation of an Android application </w:t>
            </w:r>
            <w:r w:rsidR="00C8635C">
              <w:t>utilising</w:t>
            </w:r>
            <w:r w:rsidR="00300F5C">
              <w:t xml:space="preserve"> Java, Kotlin, React and MVVM interfaced to a RESTful API </w:t>
            </w:r>
            <w:r>
              <w:t xml:space="preserve">built </w:t>
            </w:r>
            <w:r w:rsidR="00300F5C">
              <w:t>using Android architecture components.</w:t>
            </w:r>
          </w:p>
          <w:p w:rsidR="00036450" w:rsidRDefault="00080E96" w:rsidP="00036450">
            <w:pPr>
              <w:pStyle w:val="Heading2"/>
            </w:pPr>
            <w:sdt>
              <w:sdtPr>
                <w:id w:val="1669594239"/>
                <w:placeholder>
                  <w:docPart w:val="0D0F998E6BE24D38814E7E1643E390C4"/>
                </w:placeholder>
                <w:temporary/>
                <w:showingPlcHdr/>
                <w15:appearance w15:val="hidden"/>
              </w:sdtPr>
              <w:sdtEndPr/>
              <w:sdtContent>
                <w:r w:rsidR="00180329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036450" w:rsidRDefault="00D846D1" w:rsidP="004D3011">
            <w:pPr>
              <w:rPr>
                <w:noProof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3237230</wp:posOffset>
                  </wp:positionH>
                  <wp:positionV relativeFrom="paragraph">
                    <wp:posOffset>1125643</wp:posOffset>
                  </wp:positionV>
                  <wp:extent cx="804333" cy="80433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r-sit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333" cy="8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12054" w:rsidRPr="00B90CEF">
              <w:rPr>
                <w:noProof/>
                <w:color w:val="000000" w:themeColor="text1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  <w:p w:rsidR="00F21A05" w:rsidRDefault="00F21A05" w:rsidP="00F21A05">
            <w:pPr>
              <w:rPr>
                <w:noProof/>
                <w:color w:val="000000" w:themeColor="text1"/>
              </w:rPr>
            </w:pPr>
          </w:p>
          <w:p w:rsidR="00F21A05" w:rsidRPr="00F21A05" w:rsidRDefault="00F21A05" w:rsidP="00F21A05">
            <w:bookmarkStart w:id="0" w:name="_GoBack"/>
            <w:bookmarkEnd w:id="0"/>
          </w:p>
        </w:tc>
      </w:tr>
      <w:tr w:rsidR="00852C3B" w:rsidTr="001B2ABD">
        <w:tc>
          <w:tcPr>
            <w:tcW w:w="3600" w:type="dxa"/>
          </w:tcPr>
          <w:p w:rsidR="00852C3B" w:rsidRDefault="00852C3B" w:rsidP="00036450">
            <w:pPr>
              <w:pStyle w:val="Heading3"/>
            </w:pPr>
          </w:p>
        </w:tc>
        <w:tc>
          <w:tcPr>
            <w:tcW w:w="720" w:type="dxa"/>
          </w:tcPr>
          <w:p w:rsidR="00852C3B" w:rsidRDefault="00852C3B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:rsidR="00852C3B" w:rsidRDefault="00852C3B" w:rsidP="00036450">
            <w:pPr>
              <w:pStyle w:val="Heading2"/>
            </w:pPr>
          </w:p>
        </w:tc>
      </w:tr>
    </w:tbl>
    <w:p w:rsidR="0043117B" w:rsidRDefault="00080E96" w:rsidP="000C45FF">
      <w:pPr>
        <w:tabs>
          <w:tab w:val="left" w:pos="990"/>
        </w:tabs>
      </w:pPr>
    </w:p>
    <w:sectPr w:rsidR="0043117B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0E96" w:rsidRDefault="00080E96" w:rsidP="000C45FF">
      <w:r>
        <w:separator/>
      </w:r>
    </w:p>
  </w:endnote>
  <w:endnote w:type="continuationSeparator" w:id="0">
    <w:p w:rsidR="00080E96" w:rsidRDefault="00080E9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0E96" w:rsidRDefault="00080E96" w:rsidP="000C45FF">
      <w:r>
        <w:separator/>
      </w:r>
    </w:p>
  </w:footnote>
  <w:footnote w:type="continuationSeparator" w:id="0">
    <w:p w:rsidR="00080E96" w:rsidRDefault="00080E9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70"/>
    <w:rsid w:val="00036450"/>
    <w:rsid w:val="00080E96"/>
    <w:rsid w:val="00094499"/>
    <w:rsid w:val="000C45FF"/>
    <w:rsid w:val="000D1E04"/>
    <w:rsid w:val="000E3B77"/>
    <w:rsid w:val="000E3FD1"/>
    <w:rsid w:val="00112054"/>
    <w:rsid w:val="001525E1"/>
    <w:rsid w:val="00180329"/>
    <w:rsid w:val="0019001F"/>
    <w:rsid w:val="001A74A5"/>
    <w:rsid w:val="001B2ABD"/>
    <w:rsid w:val="001C1F07"/>
    <w:rsid w:val="001E0391"/>
    <w:rsid w:val="001E1759"/>
    <w:rsid w:val="001F1ECC"/>
    <w:rsid w:val="001F2FCE"/>
    <w:rsid w:val="002400EB"/>
    <w:rsid w:val="00256CF7"/>
    <w:rsid w:val="00281FD5"/>
    <w:rsid w:val="00300F5C"/>
    <w:rsid w:val="0030481B"/>
    <w:rsid w:val="003156FC"/>
    <w:rsid w:val="003254B5"/>
    <w:rsid w:val="0037121F"/>
    <w:rsid w:val="003A6B7D"/>
    <w:rsid w:val="003B06CA"/>
    <w:rsid w:val="003D0E8D"/>
    <w:rsid w:val="004071FC"/>
    <w:rsid w:val="00445947"/>
    <w:rsid w:val="004813B3"/>
    <w:rsid w:val="00496591"/>
    <w:rsid w:val="004A7021"/>
    <w:rsid w:val="004C63E4"/>
    <w:rsid w:val="004D3011"/>
    <w:rsid w:val="005262AC"/>
    <w:rsid w:val="005E39D5"/>
    <w:rsid w:val="00600670"/>
    <w:rsid w:val="0062123A"/>
    <w:rsid w:val="00624370"/>
    <w:rsid w:val="006448EA"/>
    <w:rsid w:val="00646E75"/>
    <w:rsid w:val="006771D0"/>
    <w:rsid w:val="00715FCB"/>
    <w:rsid w:val="00737032"/>
    <w:rsid w:val="00743101"/>
    <w:rsid w:val="007775E1"/>
    <w:rsid w:val="007867A0"/>
    <w:rsid w:val="007927F5"/>
    <w:rsid w:val="00802CA0"/>
    <w:rsid w:val="00852C3B"/>
    <w:rsid w:val="00890CC5"/>
    <w:rsid w:val="00893D15"/>
    <w:rsid w:val="009260CD"/>
    <w:rsid w:val="00952C25"/>
    <w:rsid w:val="00A2118D"/>
    <w:rsid w:val="00A80C1A"/>
    <w:rsid w:val="00A914FA"/>
    <w:rsid w:val="00AA49BF"/>
    <w:rsid w:val="00AC6337"/>
    <w:rsid w:val="00AD76E2"/>
    <w:rsid w:val="00AE1E83"/>
    <w:rsid w:val="00B20152"/>
    <w:rsid w:val="00B359E4"/>
    <w:rsid w:val="00B57D98"/>
    <w:rsid w:val="00B64AC2"/>
    <w:rsid w:val="00B70850"/>
    <w:rsid w:val="00B71E4F"/>
    <w:rsid w:val="00BB6BE9"/>
    <w:rsid w:val="00C066B6"/>
    <w:rsid w:val="00C23449"/>
    <w:rsid w:val="00C37BA1"/>
    <w:rsid w:val="00C4674C"/>
    <w:rsid w:val="00C506CF"/>
    <w:rsid w:val="00C6155D"/>
    <w:rsid w:val="00C72BED"/>
    <w:rsid w:val="00C8635C"/>
    <w:rsid w:val="00C9578B"/>
    <w:rsid w:val="00CB0055"/>
    <w:rsid w:val="00D2522B"/>
    <w:rsid w:val="00D422DE"/>
    <w:rsid w:val="00D501AF"/>
    <w:rsid w:val="00D5459D"/>
    <w:rsid w:val="00D55C94"/>
    <w:rsid w:val="00D846D1"/>
    <w:rsid w:val="00DA1F4D"/>
    <w:rsid w:val="00DB720B"/>
    <w:rsid w:val="00DC7099"/>
    <w:rsid w:val="00DD172A"/>
    <w:rsid w:val="00DD2983"/>
    <w:rsid w:val="00E01502"/>
    <w:rsid w:val="00E25A26"/>
    <w:rsid w:val="00E4381A"/>
    <w:rsid w:val="00E55D74"/>
    <w:rsid w:val="00EE557A"/>
    <w:rsid w:val="00F21A05"/>
    <w:rsid w:val="00F60274"/>
    <w:rsid w:val="00F77FB9"/>
    <w:rsid w:val="00FB068F"/>
    <w:rsid w:val="00FF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D1E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846D1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z_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Android</c:v>
                </c:pt>
                <c:pt idx="1">
                  <c:v>JS</c:v>
                </c:pt>
                <c:pt idx="2">
                  <c:v>Python</c:v>
                </c:pt>
                <c:pt idx="3">
                  <c:v>Java</c:v>
                </c:pt>
                <c:pt idx="4">
                  <c:v>Git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0.55000000000000004</c:v>
                </c:pt>
                <c:pt idx="1">
                  <c:v>0.4</c:v>
                </c:pt>
                <c:pt idx="2">
                  <c:v>0.65</c:v>
                </c:pt>
                <c:pt idx="3">
                  <c:v>0.8</c:v>
                </c:pt>
                <c:pt idx="4">
                  <c:v>0.45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1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B28C1D54BA459EA2A4FAC23E11B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75087-1AEF-4A1D-B29C-4DDC2BFFBDAB}"/>
      </w:docPartPr>
      <w:docPartBody>
        <w:p w:rsidR="00000000" w:rsidRDefault="001A2FEA">
          <w:pPr>
            <w:pStyle w:val="01B28C1D54BA459EA2A4FAC23E11B1FA"/>
          </w:pPr>
          <w:r w:rsidRPr="00D5459D">
            <w:t>Profile</w:t>
          </w:r>
        </w:p>
      </w:docPartBody>
    </w:docPart>
    <w:docPart>
      <w:docPartPr>
        <w:name w:val="3F6D75E720A841F8B7651239061D0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F9907-E01B-4100-B89F-0D9471A534B7}"/>
      </w:docPartPr>
      <w:docPartBody>
        <w:p w:rsidR="00000000" w:rsidRDefault="001A2FEA">
          <w:pPr>
            <w:pStyle w:val="3F6D75E720A841F8B7651239061D008C"/>
          </w:pPr>
          <w:r w:rsidRPr="00CB0055">
            <w:t>Contact</w:t>
          </w:r>
        </w:p>
      </w:docPartBody>
    </w:docPart>
    <w:docPart>
      <w:docPartPr>
        <w:name w:val="ECAB7BA65C4646C18E909A495D49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157AB-07F7-4494-9DFA-66CB8E3D399E}"/>
      </w:docPartPr>
      <w:docPartBody>
        <w:p w:rsidR="00000000" w:rsidRDefault="001A2FEA">
          <w:pPr>
            <w:pStyle w:val="ECAB7BA65C4646C18E909A495D49BB79"/>
          </w:pPr>
          <w:r w:rsidRPr="004D3011">
            <w:t>PHONE:</w:t>
          </w:r>
        </w:p>
      </w:docPartBody>
    </w:docPart>
    <w:docPart>
      <w:docPartPr>
        <w:name w:val="EB18543009F74C6CA718603769BA1F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6EC86-E389-42C6-A638-6B21635FFDED}"/>
      </w:docPartPr>
      <w:docPartBody>
        <w:p w:rsidR="00000000" w:rsidRDefault="001A2FEA">
          <w:pPr>
            <w:pStyle w:val="EB18543009F74C6CA718603769BA1FF2"/>
          </w:pPr>
          <w:r w:rsidRPr="004D3011">
            <w:t>WEBSITE:</w:t>
          </w:r>
        </w:p>
      </w:docPartBody>
    </w:docPart>
    <w:docPart>
      <w:docPartPr>
        <w:name w:val="C03F6745B65A4F7E82AF9EA72D950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A9EEA-7D7A-4F45-A50D-EC6F2DBCC2EE}"/>
      </w:docPartPr>
      <w:docPartBody>
        <w:p w:rsidR="00000000" w:rsidRDefault="001A2FEA">
          <w:pPr>
            <w:pStyle w:val="C03F6745B65A4F7E82AF9EA72D950CA6"/>
          </w:pPr>
          <w:r w:rsidRPr="004D3011">
            <w:t>EMAIL:</w:t>
          </w:r>
        </w:p>
      </w:docPartBody>
    </w:docPart>
    <w:docPart>
      <w:docPartPr>
        <w:name w:val="B633D59EA78A4F9185D4A59D3CD8EF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B912D-49F3-4B22-A7FF-8780882B68D0}"/>
      </w:docPartPr>
      <w:docPartBody>
        <w:p w:rsidR="00000000" w:rsidRDefault="001A2FEA">
          <w:pPr>
            <w:pStyle w:val="B633D59EA78A4F9185D4A59D3CD8EF95"/>
          </w:pPr>
          <w:r w:rsidRPr="00CB0055">
            <w:t>Hobbies</w:t>
          </w:r>
        </w:p>
      </w:docPartBody>
    </w:docPart>
    <w:docPart>
      <w:docPartPr>
        <w:name w:val="71888861E951420D8950D52A1CA27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30731-9C89-4FFD-9367-FE9CA0E2E997}"/>
      </w:docPartPr>
      <w:docPartBody>
        <w:p w:rsidR="00000000" w:rsidRDefault="001A2FEA">
          <w:pPr>
            <w:pStyle w:val="71888861E951420D8950D52A1CA27BFD"/>
          </w:pPr>
          <w:r w:rsidRPr="00036450">
            <w:t>EDUCATION</w:t>
          </w:r>
        </w:p>
      </w:docPartBody>
    </w:docPart>
    <w:docPart>
      <w:docPartPr>
        <w:name w:val="39AF06BC1F2B43CFA7C9F2080172D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CE620-641F-4B27-BC43-E1E027DDFE41}"/>
      </w:docPartPr>
      <w:docPartBody>
        <w:p w:rsidR="00000000" w:rsidRDefault="001A2FEA">
          <w:pPr>
            <w:pStyle w:val="39AF06BC1F2B43CFA7C9F2080172D200"/>
          </w:pPr>
          <w:r w:rsidRPr="00036450">
            <w:t>WORK EXPERIENCE</w:t>
          </w:r>
        </w:p>
      </w:docPartBody>
    </w:docPart>
    <w:docPart>
      <w:docPartPr>
        <w:name w:val="0D0F998E6BE24D38814E7E1643E39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C652DB-C61B-4B35-9BEF-98B50C7A0735}"/>
      </w:docPartPr>
      <w:docPartBody>
        <w:p w:rsidR="00000000" w:rsidRDefault="001A2FEA">
          <w:pPr>
            <w:pStyle w:val="0D0F998E6BE24D38814E7E1643E390C4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EA"/>
    <w:rsid w:val="001A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5B24176B3942E086CEFA46F336630F">
    <w:name w:val="125B24176B3942E086CEFA46F336630F"/>
  </w:style>
  <w:style w:type="paragraph" w:customStyle="1" w:styleId="53EEF8F2DA5E4D8AB5B8EBAA624E3B69">
    <w:name w:val="53EEF8F2DA5E4D8AB5B8EBAA624E3B69"/>
  </w:style>
  <w:style w:type="paragraph" w:customStyle="1" w:styleId="01B28C1D54BA459EA2A4FAC23E11B1FA">
    <w:name w:val="01B28C1D54BA459EA2A4FAC23E11B1FA"/>
  </w:style>
  <w:style w:type="paragraph" w:customStyle="1" w:styleId="658D7E0BD35E479F985D40876F2AB587">
    <w:name w:val="658D7E0BD35E479F985D40876F2AB587"/>
  </w:style>
  <w:style w:type="paragraph" w:customStyle="1" w:styleId="3F6D75E720A841F8B7651239061D008C">
    <w:name w:val="3F6D75E720A841F8B7651239061D008C"/>
  </w:style>
  <w:style w:type="paragraph" w:customStyle="1" w:styleId="ECAB7BA65C4646C18E909A495D49BB79">
    <w:name w:val="ECAB7BA65C4646C18E909A495D49BB79"/>
  </w:style>
  <w:style w:type="paragraph" w:customStyle="1" w:styleId="35D07A0FC51041A48B8F2D5EE7A3028F">
    <w:name w:val="35D07A0FC51041A48B8F2D5EE7A3028F"/>
  </w:style>
  <w:style w:type="paragraph" w:customStyle="1" w:styleId="EB18543009F74C6CA718603769BA1FF2">
    <w:name w:val="EB18543009F74C6CA718603769BA1FF2"/>
  </w:style>
  <w:style w:type="paragraph" w:customStyle="1" w:styleId="782802BA0CA7487E86F5B966597FB572">
    <w:name w:val="782802BA0CA7487E86F5B966597FB572"/>
  </w:style>
  <w:style w:type="paragraph" w:customStyle="1" w:styleId="C03F6745B65A4F7E82AF9EA72D950CA6">
    <w:name w:val="C03F6745B65A4F7E82AF9EA72D950CA6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7C8C954A25944CAA2C041DF53B35160">
    <w:name w:val="F7C8C954A25944CAA2C041DF53B35160"/>
  </w:style>
  <w:style w:type="paragraph" w:customStyle="1" w:styleId="B633D59EA78A4F9185D4A59D3CD8EF95">
    <w:name w:val="B633D59EA78A4F9185D4A59D3CD8EF95"/>
  </w:style>
  <w:style w:type="paragraph" w:customStyle="1" w:styleId="5F2AD419DB754160B02828E78F87AB39">
    <w:name w:val="5F2AD419DB754160B02828E78F87AB39"/>
  </w:style>
  <w:style w:type="paragraph" w:customStyle="1" w:styleId="CB3EBB1DF6A046308444E2DF9054BBAF">
    <w:name w:val="CB3EBB1DF6A046308444E2DF9054BBAF"/>
  </w:style>
  <w:style w:type="paragraph" w:customStyle="1" w:styleId="8EBB4DA61EE5453093F8EA766A8D7C2B">
    <w:name w:val="8EBB4DA61EE5453093F8EA766A8D7C2B"/>
  </w:style>
  <w:style w:type="paragraph" w:customStyle="1" w:styleId="7CA8CD49618244CBB31D7BB320915AC3">
    <w:name w:val="7CA8CD49618244CBB31D7BB320915AC3"/>
  </w:style>
  <w:style w:type="paragraph" w:customStyle="1" w:styleId="71888861E951420D8950D52A1CA27BFD">
    <w:name w:val="71888861E951420D8950D52A1CA27BFD"/>
  </w:style>
  <w:style w:type="paragraph" w:customStyle="1" w:styleId="8BF355DAD79949A9A9260BC590B5CFF7">
    <w:name w:val="8BF355DAD79949A9A9260BC590B5CFF7"/>
  </w:style>
  <w:style w:type="paragraph" w:customStyle="1" w:styleId="40E16316EC534BB994B6164782F09B98">
    <w:name w:val="40E16316EC534BB994B6164782F09B98"/>
  </w:style>
  <w:style w:type="paragraph" w:customStyle="1" w:styleId="4DF85966B9A74170B24402B1D2C6FA02">
    <w:name w:val="4DF85966B9A74170B24402B1D2C6FA02"/>
  </w:style>
  <w:style w:type="paragraph" w:customStyle="1" w:styleId="5F69077C282947D892B85CE00CA3EFEE">
    <w:name w:val="5F69077C282947D892B85CE00CA3EFEE"/>
  </w:style>
  <w:style w:type="paragraph" w:customStyle="1" w:styleId="FE5B8F9A16E34D02B8DDFA82D69E40F9">
    <w:name w:val="FE5B8F9A16E34D02B8DDFA82D69E40F9"/>
  </w:style>
  <w:style w:type="paragraph" w:customStyle="1" w:styleId="F66C2224525143028F1CAFF21CE73836">
    <w:name w:val="F66C2224525143028F1CAFF21CE73836"/>
  </w:style>
  <w:style w:type="paragraph" w:customStyle="1" w:styleId="EB9194175FF342C681F7C36F440FE4EB">
    <w:name w:val="EB9194175FF342C681F7C36F440FE4EB"/>
  </w:style>
  <w:style w:type="paragraph" w:customStyle="1" w:styleId="39AF06BC1F2B43CFA7C9F2080172D200">
    <w:name w:val="39AF06BC1F2B43CFA7C9F2080172D200"/>
  </w:style>
  <w:style w:type="paragraph" w:customStyle="1" w:styleId="AB542A215BCF4D29B234334ADF7B3C53">
    <w:name w:val="AB542A215BCF4D29B234334ADF7B3C53"/>
  </w:style>
  <w:style w:type="paragraph" w:customStyle="1" w:styleId="B19E45C3176C49258AB68BF71932CC38">
    <w:name w:val="B19E45C3176C49258AB68BF71932CC38"/>
  </w:style>
  <w:style w:type="paragraph" w:customStyle="1" w:styleId="FF5B7226216B42BA84D22EFA15719BB8">
    <w:name w:val="FF5B7226216B42BA84D22EFA15719BB8"/>
  </w:style>
  <w:style w:type="paragraph" w:customStyle="1" w:styleId="80CF6ADA3C684DB5B0160E6CE90C073E">
    <w:name w:val="80CF6ADA3C684DB5B0160E6CE90C073E"/>
  </w:style>
  <w:style w:type="paragraph" w:customStyle="1" w:styleId="D09E4C5B6F2D4F94BC210202FAAE4FEF">
    <w:name w:val="D09E4C5B6F2D4F94BC210202FAAE4FEF"/>
  </w:style>
  <w:style w:type="paragraph" w:customStyle="1" w:styleId="10D2021E4D9C49BB9F644ADB2DC33DD5">
    <w:name w:val="10D2021E4D9C49BB9F644ADB2DC33DD5"/>
  </w:style>
  <w:style w:type="paragraph" w:customStyle="1" w:styleId="6FBE82A7BF2A4E24B0C4676A260FB6A9">
    <w:name w:val="6FBE82A7BF2A4E24B0C4676A260FB6A9"/>
  </w:style>
  <w:style w:type="paragraph" w:customStyle="1" w:styleId="38ADDAE2FC59421BA7180C4B4422D519">
    <w:name w:val="38ADDAE2FC59421BA7180C4B4422D519"/>
  </w:style>
  <w:style w:type="paragraph" w:customStyle="1" w:styleId="5246ED610BD0453ABDAABB94F5B38D62">
    <w:name w:val="5246ED610BD0453ABDAABB94F5B38D62"/>
  </w:style>
  <w:style w:type="paragraph" w:customStyle="1" w:styleId="0BA6E3BBBB234E9CB82F95E332756F26">
    <w:name w:val="0BA6E3BBBB234E9CB82F95E332756F26"/>
  </w:style>
  <w:style w:type="paragraph" w:customStyle="1" w:styleId="0BFB24BA2CEF4C2C930821216EF233F9">
    <w:name w:val="0BFB24BA2CEF4C2C930821216EF233F9"/>
  </w:style>
  <w:style w:type="paragraph" w:customStyle="1" w:styleId="F3BCB22E824A4F6F847CD740E256F5DD">
    <w:name w:val="F3BCB22E824A4F6F847CD740E256F5DD"/>
  </w:style>
  <w:style w:type="paragraph" w:customStyle="1" w:styleId="4A3862238FE346BA8B53836515FDCA19">
    <w:name w:val="4A3862238FE346BA8B53836515FDCA19"/>
  </w:style>
  <w:style w:type="paragraph" w:customStyle="1" w:styleId="45DB6045EB2D45AAA860E35F16AC09E7">
    <w:name w:val="45DB6045EB2D45AAA860E35F16AC09E7"/>
  </w:style>
  <w:style w:type="paragraph" w:customStyle="1" w:styleId="9A07059520A341F1B89648CA7939D0B7">
    <w:name w:val="9A07059520A341F1B89648CA7939D0B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0D0F998E6BE24D38814E7E1643E390C4">
    <w:name w:val="0D0F998E6BE24D38814E7E1643E39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4B7F1E-73FA-4725-80C1-D8E89519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2019-09-26T12:21:00Z</dcterms:created>
  <dcterms:modified xsi:type="dcterms:W3CDTF">2019-09-26T15:35:00Z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