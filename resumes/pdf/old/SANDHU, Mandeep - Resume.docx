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5F6D84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0453AA0" w14:textId="77777777"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FA2E174" wp14:editId="4BA05C46">
                  <wp:extent cx="1774209" cy="1797900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029" cy="1890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E6DCA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49ACAAC" w14:textId="77777777" w:rsidR="001B2ABD" w:rsidRPr="00586EE6" w:rsidRDefault="00624370" w:rsidP="003E4A24">
            <w:pPr>
              <w:pStyle w:val="Title"/>
              <w:rPr>
                <w:sz w:val="124"/>
                <w:szCs w:val="124"/>
              </w:rPr>
            </w:pPr>
            <w:r w:rsidRPr="00586EE6">
              <w:rPr>
                <w:sz w:val="124"/>
                <w:szCs w:val="124"/>
              </w:rPr>
              <w:t>Mandeep Sandhu</w:t>
            </w:r>
          </w:p>
          <w:p w14:paraId="09142C5E" w14:textId="0E409248" w:rsidR="00561A7A" w:rsidRPr="00561A7A" w:rsidRDefault="00561A7A" w:rsidP="00561A7A"/>
        </w:tc>
      </w:tr>
      <w:tr w:rsidR="001B2ABD" w14:paraId="7EB1A72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14:paraId="49D41C9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2C6F72A" w14:textId="1A3B6C2A" w:rsidR="00721400" w:rsidRDefault="00721400" w:rsidP="009260CD">
            <w:r>
              <w:t xml:space="preserve">A </w:t>
            </w:r>
            <w:r w:rsidR="00466FD0">
              <w:t>driven</w:t>
            </w:r>
            <w:r>
              <w:t xml:space="preserve"> and capable Software Developer who </w:t>
            </w:r>
            <w:r w:rsidR="002B58DA">
              <w:t>writes</w:t>
            </w:r>
            <w:r>
              <w:t xml:space="preserve"> clean </w:t>
            </w:r>
            <w:r w:rsidR="00923845">
              <w:t xml:space="preserve">and testable </w:t>
            </w:r>
            <w:r w:rsidR="00FE455E">
              <w:t xml:space="preserve">code, </w:t>
            </w:r>
            <w:r w:rsidR="002B58DA">
              <w:t xml:space="preserve">follows </w:t>
            </w:r>
            <w:r w:rsidR="00FE455E">
              <w:t>modern development practices and is a</w:t>
            </w:r>
            <w:r w:rsidR="00E27C69">
              <w:t>ware of current industry trend</w:t>
            </w:r>
            <w:r w:rsidR="00FF68D2">
              <w:t>s</w:t>
            </w:r>
            <w:r w:rsidR="00FE455E">
              <w:t>.</w:t>
            </w:r>
            <w:r w:rsidR="00E27C69">
              <w:t xml:space="preserve"> </w:t>
            </w:r>
            <w:r w:rsidR="00FE455E">
              <w:t>P</w:t>
            </w:r>
            <w:r w:rsidR="007E0FCA">
              <w:t>assionate</w:t>
            </w:r>
            <w:r>
              <w:t xml:space="preserve"> about </w:t>
            </w:r>
            <w:r w:rsidR="002B58DA">
              <w:t>new technologies</w:t>
            </w:r>
            <w:r w:rsidR="00484D6D">
              <w:t xml:space="preserve"> </w:t>
            </w:r>
            <w:r w:rsidR="002B58DA">
              <w:t>and their applications. An e</w:t>
            </w:r>
            <w:r>
              <w:t>xcellent team player</w:t>
            </w:r>
            <w:r w:rsidR="00E27C69">
              <w:t xml:space="preserve"> </w:t>
            </w:r>
            <w:r w:rsidR="00482ACD">
              <w:t>with an a</w:t>
            </w:r>
            <w:r w:rsidR="007E0FCA">
              <w:t xml:space="preserve">gile </w:t>
            </w:r>
            <w:r w:rsidR="00482ACD">
              <w:t>attitude</w:t>
            </w:r>
            <w:r w:rsidR="007E0FCA">
              <w:t xml:space="preserve"> </w:t>
            </w:r>
            <w:r w:rsidR="00E27C69">
              <w:t xml:space="preserve">who </w:t>
            </w:r>
            <w:r w:rsidR="002B58DA">
              <w:t>appre</w:t>
            </w:r>
            <w:r w:rsidR="00482ACD">
              <w:t>ciates thinking outside the box and working collaboratively to solve complex problems.</w:t>
            </w:r>
          </w:p>
          <w:p w14:paraId="3604F740" w14:textId="77777777" w:rsidR="00721400" w:rsidRDefault="00721400" w:rsidP="009260CD"/>
          <w:p w14:paraId="5A297DD5" w14:textId="4C46B02F" w:rsidR="00036450" w:rsidRDefault="002B58DA" w:rsidP="00036450">
            <w:r>
              <w:t xml:space="preserve">A </w:t>
            </w:r>
            <w:r w:rsidR="007E0FCA">
              <w:t>self-starter</w:t>
            </w:r>
            <w:r w:rsidR="00FE455E">
              <w:t xml:space="preserve"> and fast-</w:t>
            </w:r>
            <w:r w:rsidR="009504A4">
              <w:t>learner</w:t>
            </w:r>
            <w:r w:rsidR="007E0FCA">
              <w:t xml:space="preserve"> a</w:t>
            </w:r>
            <w:r w:rsidR="009504A4">
              <w:t xml:space="preserve">ble to grasp </w:t>
            </w:r>
            <w:r w:rsidR="00DA3A01">
              <w:t>challenging</w:t>
            </w:r>
            <w:r>
              <w:t xml:space="preserve"> concepts and skills</w:t>
            </w:r>
            <w:r w:rsidR="00DA3A01">
              <w:t xml:space="preserve"> quickly</w:t>
            </w:r>
            <w:r>
              <w:t xml:space="preserve">. Possess a strong </w:t>
            </w:r>
            <w:r w:rsidR="003B675A">
              <w:t xml:space="preserve">work-ethic with a </w:t>
            </w:r>
            <w:r w:rsidR="00482ACD">
              <w:t>deep</w:t>
            </w:r>
            <w:r w:rsidR="003B675A">
              <w:t xml:space="preserve"> </w:t>
            </w:r>
            <w:r>
              <w:t>knowledge</w:t>
            </w:r>
            <w:r w:rsidR="00482ACD">
              <w:t xml:space="preserve"> in</w:t>
            </w:r>
            <w:r w:rsidR="009504A4">
              <w:t xml:space="preserve"> Computer Science </w:t>
            </w:r>
            <w:r w:rsidR="00482ACD">
              <w:t>theory</w:t>
            </w:r>
            <w:r w:rsidR="009504A4">
              <w:t xml:space="preserve"> and</w:t>
            </w:r>
            <w:r>
              <w:t xml:space="preserve"> of </w:t>
            </w:r>
            <w:r w:rsidR="009504A4">
              <w:t>Java OOP. E</w:t>
            </w:r>
            <w:r w:rsidR="00AE59B3">
              <w:t>xperience</w:t>
            </w:r>
            <w:r w:rsidR="009504A4">
              <w:t>d</w:t>
            </w:r>
            <w:r w:rsidR="00AE59B3">
              <w:t xml:space="preserve"> across</w:t>
            </w:r>
            <w:r>
              <w:t xml:space="preserve"> full-stack development</w:t>
            </w:r>
            <w:r w:rsidR="009504A4">
              <w:t xml:space="preserve"> </w:t>
            </w:r>
            <w:r w:rsidR="00FE455E">
              <w:t xml:space="preserve">utilising </w:t>
            </w:r>
            <w:r w:rsidR="005D1768">
              <w:t>popular</w:t>
            </w:r>
            <w:r w:rsidR="00FE455E">
              <w:t xml:space="preserve"> frameworks and libraries. </w:t>
            </w:r>
            <w:r w:rsidR="003B675A">
              <w:t xml:space="preserve">Able to thrive under </w:t>
            </w:r>
            <w:r w:rsidR="00DA3A01">
              <w:t xml:space="preserve">pressure </w:t>
            </w:r>
            <w:r w:rsidR="003B675A">
              <w:t>and determined</w:t>
            </w:r>
            <w:r w:rsidR="00DA3A01">
              <w:t xml:space="preserve"> to deliver ou</w:t>
            </w:r>
            <w:r w:rsidR="00482ACD">
              <w:t>tstanding results.</w:t>
            </w:r>
          </w:p>
          <w:p w14:paraId="04CD3B56" w14:textId="19BAC4D6" w:rsidR="00036450" w:rsidRPr="00CB0055" w:rsidRDefault="000D0CD2" w:rsidP="00CB0055">
            <w:pPr>
              <w:pStyle w:val="Heading3"/>
            </w:pPr>
            <w:sdt>
              <w:sdtPr>
                <w:id w:val="-1954003311"/>
                <w:placeholder>
                  <w:docPart w:val="3F6D75E720A841F8B7651239061D008C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CB0055">
                  <w:t>Contact</w:t>
                </w:r>
              </w:sdtContent>
            </w:sdt>
            <w:r w:rsidR="00ED531C">
              <w:t xml:space="preserve"> </w:t>
            </w:r>
          </w:p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14:paraId="5069F56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BF791B6" w14:textId="4F55AA49" w:rsidR="004D3011" w:rsidRDefault="00AB06F6" w:rsidP="004D3011">
            <w:r>
              <w:t>+44</w:t>
            </w:r>
            <w:r w:rsidR="006448EA">
              <w:t>757 7397 121</w:t>
            </w:r>
          </w:p>
          <w:p w14:paraId="1FB166BF" w14:textId="77777777"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14:paraId="73BF75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30D2C44" w14:textId="46DCDD54" w:rsidR="00036450" w:rsidRDefault="00ED531C" w:rsidP="004D3011">
            <w:r w:rsidRPr="00ED531C">
              <w:t>mandeep.sandhu.9219@gmail.com</w:t>
            </w:r>
          </w:p>
          <w:p w14:paraId="3F2DCB80" w14:textId="77777777" w:rsidR="00ED531C" w:rsidRDefault="00ED531C" w:rsidP="004D3011"/>
          <w:sdt>
            <w:sdtPr>
              <w:id w:val="67859272"/>
              <w:placeholder>
                <w:docPart w:val="650FC895513B48A2B05F511E1A61B90C"/>
              </w:placeholder>
              <w:temporary/>
              <w:showingPlcHdr/>
              <w15:appearance w15:val="hidden"/>
            </w:sdtPr>
            <w:sdtEndPr/>
            <w:sdtContent>
              <w:p w14:paraId="20E68221" w14:textId="77777777" w:rsidR="00ED531C" w:rsidRDefault="00ED531C" w:rsidP="00ED531C">
                <w:r w:rsidRPr="004D3011">
                  <w:t>WEBSITE:</w:t>
                </w:r>
              </w:p>
            </w:sdtContent>
          </w:sdt>
          <w:p w14:paraId="5E37E203" w14:textId="431492DD" w:rsidR="00ED531C" w:rsidRDefault="000D0CD2" w:rsidP="004D3011">
            <w:hyperlink r:id="rId12" w:history="1">
              <w:r w:rsidR="00ED531C" w:rsidRPr="00E4165B">
                <w:rPr>
                  <w:rStyle w:val="Hyperlink"/>
                </w:rPr>
                <w:t>mannysandhu@github.io</w:t>
              </w:r>
            </w:hyperlink>
          </w:p>
          <w:p w14:paraId="62B5F85C" w14:textId="77777777" w:rsidR="009504A4" w:rsidRPr="00E4381A" w:rsidRDefault="009504A4" w:rsidP="004D3011">
            <w:pPr>
              <w:rPr>
                <w:rStyle w:val="Hyperlink"/>
              </w:rPr>
            </w:pPr>
          </w:p>
          <w:p w14:paraId="0335BAFB" w14:textId="111F2240" w:rsidR="004D3011" w:rsidRPr="004D3011" w:rsidRDefault="00D84A6D" w:rsidP="004D3011"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61E7EC4D" wp14:editId="5E58D733">
                  <wp:simplePos x="0" y="0"/>
                  <wp:positionH relativeFrom="margin">
                    <wp:posOffset>545939</wp:posOffset>
                  </wp:positionH>
                  <wp:positionV relativeFrom="paragraph">
                    <wp:posOffset>45085</wp:posOffset>
                  </wp:positionV>
                  <wp:extent cx="933450" cy="933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3F52E788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14:paraId="6A8916A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8374277" w14:textId="77777777"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14:paraId="6AFD8660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14:paraId="1B190517" w14:textId="40D57C0E" w:rsidR="004D3011" w:rsidRPr="00132F97" w:rsidRDefault="00624370" w:rsidP="00036450">
            <w:pPr>
              <w:rPr>
                <w:b/>
              </w:rPr>
            </w:pPr>
            <w:r>
              <w:t>M.Sc. Computer Science</w:t>
            </w:r>
            <w:r w:rsidR="00132F97">
              <w:t xml:space="preserve"> </w:t>
            </w:r>
            <w:r w:rsidR="00132F97" w:rsidRPr="00132F97">
              <w:t>Pass (58%)</w:t>
            </w:r>
          </w:p>
          <w:p w14:paraId="540B6AF1" w14:textId="77777777" w:rsidR="00036450" w:rsidRDefault="00036450" w:rsidP="00036450"/>
          <w:p w14:paraId="55127A70" w14:textId="77777777"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14:paraId="40F00131" w14:textId="77777777"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14:paraId="689DB154" w14:textId="6289F6DF" w:rsidR="00132F97" w:rsidRDefault="00624370" w:rsidP="00132F97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  <w:r w:rsidR="00132F97">
              <w:t xml:space="preserve"> First-class Honours</w:t>
            </w:r>
          </w:p>
          <w:p w14:paraId="1B4EFA2D" w14:textId="77777777" w:rsidR="006E5747" w:rsidRDefault="006E5747" w:rsidP="000D1E04">
            <w:pPr>
              <w:rPr>
                <w:i/>
                <w:iCs/>
              </w:rPr>
            </w:pPr>
          </w:p>
          <w:p w14:paraId="0C2B6F47" w14:textId="77777777"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14:paraId="58C57388" w14:textId="334A21B1" w:rsidR="00852C3B" w:rsidRDefault="00852C3B" w:rsidP="00036450">
            <w:r>
              <w:t>Mathematics and Computing Foundation Year</w:t>
            </w:r>
            <w:r w:rsidR="00132F97">
              <w:t xml:space="preserve"> (</w:t>
            </w:r>
            <w:r>
              <w:t>Pass</w:t>
            </w:r>
            <w:r w:rsidR="00132F97">
              <w:t>)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14:paraId="29EE0DA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4893648" w14:textId="3A48F3F1" w:rsidR="006E5747" w:rsidRDefault="006E5747" w:rsidP="006E5747">
            <w:pPr>
              <w:pStyle w:val="Heading4"/>
              <w:rPr>
                <w:bCs/>
              </w:rPr>
            </w:pPr>
            <w:r>
              <w:t>Software Developer - AND Digital</w:t>
            </w:r>
          </w:p>
          <w:p w14:paraId="0EF43C9B" w14:textId="1DEC8501" w:rsidR="006E5747" w:rsidRPr="000D1E04" w:rsidRDefault="00E204A2" w:rsidP="006E5747">
            <w:pPr>
              <w:pStyle w:val="Date"/>
              <w:rPr>
                <w:i/>
                <w:iCs/>
              </w:rPr>
            </w:pPr>
            <w:r>
              <w:rPr>
                <w:i/>
                <w:iCs/>
              </w:rPr>
              <w:t>Feb.</w:t>
            </w:r>
            <w:r w:rsidR="006E5747" w:rsidRPr="000D1E04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2020</w:t>
            </w:r>
            <w:r w:rsidR="006E5747" w:rsidRPr="000D1E04">
              <w:rPr>
                <w:i/>
                <w:iCs/>
              </w:rPr>
              <w:t xml:space="preserve"> –</w:t>
            </w:r>
            <w:r>
              <w:rPr>
                <w:i/>
                <w:iCs/>
              </w:rPr>
              <w:t xml:space="preserve"> Present</w:t>
            </w:r>
          </w:p>
          <w:p w14:paraId="1BF26C2B" w14:textId="222CFA9C" w:rsidR="006E5747" w:rsidRDefault="00BF1C8C" w:rsidP="006E5747">
            <w:r>
              <w:t>Full-stack developer</w:t>
            </w:r>
            <w:r w:rsidR="00484D6D">
              <w:t xml:space="preserve"> – Presently utilising ReactJS, Node.js and JavaScript</w:t>
            </w:r>
          </w:p>
          <w:p w14:paraId="70DEF5D1" w14:textId="77777777" w:rsidR="006E5747" w:rsidRDefault="006E5747" w:rsidP="00B359E4">
            <w:pPr>
              <w:pStyle w:val="Heading4"/>
            </w:pPr>
          </w:p>
          <w:p w14:paraId="2C8DE8E7" w14:textId="6A68910F" w:rsidR="00036450" w:rsidRDefault="006448EA" w:rsidP="00B359E4">
            <w:pPr>
              <w:pStyle w:val="Heading4"/>
              <w:rPr>
                <w:bCs/>
              </w:rPr>
            </w:pPr>
            <w:r>
              <w:t>Web Developer</w:t>
            </w:r>
            <w:r w:rsidR="006E5747">
              <w:t xml:space="preserve"> - Storm Ideas</w:t>
            </w:r>
          </w:p>
          <w:p w14:paraId="5B2CB2B8" w14:textId="553E556F" w:rsidR="00036450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  <w:r w:rsidR="00E52802">
              <w:rPr>
                <w:i/>
                <w:iCs/>
              </w:rPr>
              <w:t>)</w:t>
            </w:r>
          </w:p>
          <w:p w14:paraId="12EB2A9C" w14:textId="19CEBAD5" w:rsidR="00C01A9C" w:rsidRPr="00C01A9C" w:rsidRDefault="00C01A9C" w:rsidP="00C01A9C">
            <w:r>
              <w:t xml:space="preserve">Supporting the </w:t>
            </w:r>
            <w:r w:rsidR="00BF1C8C">
              <w:t xml:space="preserve">front-end </w:t>
            </w:r>
            <w:r>
              <w:t>development, maintenance and documentation of an Android application built using Kotlin, MVVM architecture and Reactive Programming</w:t>
            </w:r>
          </w:p>
          <w:p w14:paraId="5D6B5D38" w14:textId="57A8F318" w:rsidR="00036450" w:rsidRDefault="00C01A9C" w:rsidP="00036450">
            <w:pPr>
              <w:pStyle w:val="Heading2"/>
            </w:pPr>
            <w:r>
              <w:t xml:space="preserve">Top </w:t>
            </w: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04F679F7" w14:textId="50CF6CDE" w:rsidR="00F21A05" w:rsidRPr="00600BB8" w:rsidRDefault="00112054" w:rsidP="00F21A05">
            <w:pPr>
              <w:rPr>
                <w:noProof/>
                <w:color w:val="000000" w:themeColor="text1"/>
              </w:rPr>
            </w:pPr>
            <w:r w:rsidRPr="00B90CEF">
              <w:rPr>
                <w:noProof/>
                <w:color w:val="000000" w:themeColor="text1"/>
                <w:lang w:val="en-GB" w:eastAsia="en-GB"/>
              </w:rPr>
              <w:drawing>
                <wp:inline distT="0" distB="0" distL="0" distR="0" wp14:anchorId="41EDF39E" wp14:editId="1C5BCE1B">
                  <wp:extent cx="3759200" cy="1382572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852C3B" w14:paraId="56F95385" w14:textId="77777777" w:rsidTr="001B2ABD">
        <w:tc>
          <w:tcPr>
            <w:tcW w:w="3600" w:type="dxa"/>
          </w:tcPr>
          <w:p w14:paraId="0067A798" w14:textId="223971BC"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14:paraId="23952CE4" w14:textId="68F057FA"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23B3B87" w14:textId="44D2383E" w:rsidR="00F94294" w:rsidRPr="00F94294" w:rsidRDefault="00D82E6C" w:rsidP="00F94294">
            <w:pPr>
              <w:pStyle w:val="Heading2"/>
            </w:pPr>
            <w:r>
              <w:t>Other</w:t>
            </w:r>
            <w:r w:rsidR="00F94294" w:rsidRPr="00F94294">
              <w:t xml:space="preserve"> </w:t>
            </w:r>
            <w:sdt>
              <w:sdtPr>
                <w:id w:val="-1261829178"/>
                <w:placeholder>
                  <w:docPart w:val="ABC53E8791D1467D99D941BFE0F4E183"/>
                </w:placeholder>
                <w:temporary/>
                <w:showingPlcHdr/>
                <w15:appearance w15:val="hidden"/>
              </w:sdtPr>
              <w:sdtEndPr/>
              <w:sdtContent>
                <w:r w:rsidR="00F94294" w:rsidRPr="00F94294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14:paraId="73355B96" w14:textId="77777777" w:rsidR="00852C3B" w:rsidRDefault="004B1923" w:rsidP="004B1923">
            <w:pPr>
              <w:tabs>
                <w:tab w:val="left" w:pos="990"/>
              </w:tabs>
            </w:pPr>
            <w:r>
              <w:t xml:space="preserve">• </w:t>
            </w:r>
            <w:r w:rsidR="00F94294">
              <w:t>SQL</w:t>
            </w:r>
            <w:r>
              <w:t xml:space="preserve"> • MySQL • Docker • AWS • ReactJS • </w:t>
            </w:r>
            <w:r w:rsidR="00923845">
              <w:t>Node.js</w:t>
            </w:r>
            <w:r>
              <w:t xml:space="preserve"> • Kotlin</w:t>
            </w:r>
            <w:r w:rsidR="00FA3444">
              <w:t xml:space="preserve"> • REST API</w:t>
            </w:r>
          </w:p>
          <w:p w14:paraId="2CE7E2EC" w14:textId="25ECDB30" w:rsidR="00D82E6C" w:rsidRPr="00F94294" w:rsidRDefault="00D82E6C" w:rsidP="00D82E6C">
            <w:pPr>
              <w:tabs>
                <w:tab w:val="left" w:pos="990"/>
              </w:tabs>
            </w:pPr>
            <w:r>
              <w:t xml:space="preserve">• </w:t>
            </w:r>
            <w:r>
              <w:t>Machine Learning</w:t>
            </w:r>
            <w:r>
              <w:t xml:space="preserve"> • </w:t>
            </w:r>
            <w:r>
              <w:t>Neural Networks • IoT</w:t>
            </w:r>
          </w:p>
        </w:tc>
      </w:tr>
    </w:tbl>
    <w:p w14:paraId="360602B6" w14:textId="5CE7EB91" w:rsidR="0043117B" w:rsidRDefault="000D0CD2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B679B" w14:textId="77777777" w:rsidR="000D0CD2" w:rsidRDefault="000D0CD2" w:rsidP="000C45FF">
      <w:r>
        <w:separator/>
      </w:r>
    </w:p>
  </w:endnote>
  <w:endnote w:type="continuationSeparator" w:id="0">
    <w:p w14:paraId="27E093B0" w14:textId="77777777" w:rsidR="000D0CD2" w:rsidRDefault="000D0CD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48113" w14:textId="77777777" w:rsidR="000D0CD2" w:rsidRDefault="000D0CD2" w:rsidP="000C45FF">
      <w:r>
        <w:separator/>
      </w:r>
    </w:p>
  </w:footnote>
  <w:footnote w:type="continuationSeparator" w:id="0">
    <w:p w14:paraId="621D883E" w14:textId="77777777" w:rsidR="000D0CD2" w:rsidRDefault="000D0CD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1F92BD" w14:textId="77777777" w:rsidR="000C45FF" w:rsidRDefault="000C45F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812F5FA" wp14:editId="6A7369E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F3E83"/>
    <w:multiLevelType w:val="hybridMultilevel"/>
    <w:tmpl w:val="D1E02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6C5B"/>
    <w:multiLevelType w:val="hybridMultilevel"/>
    <w:tmpl w:val="572EE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C00"/>
    <w:multiLevelType w:val="hybridMultilevel"/>
    <w:tmpl w:val="10D86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702F2"/>
    <w:multiLevelType w:val="hybridMultilevel"/>
    <w:tmpl w:val="4BC2A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A5302"/>
    <w:multiLevelType w:val="hybridMultilevel"/>
    <w:tmpl w:val="AB626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81972"/>
    <w:multiLevelType w:val="hybridMultilevel"/>
    <w:tmpl w:val="C038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70"/>
    <w:rsid w:val="000053E4"/>
    <w:rsid w:val="00036450"/>
    <w:rsid w:val="00080E96"/>
    <w:rsid w:val="00094499"/>
    <w:rsid w:val="000C0294"/>
    <w:rsid w:val="000C45FF"/>
    <w:rsid w:val="000D0CD2"/>
    <w:rsid w:val="000D1E04"/>
    <w:rsid w:val="000E3B77"/>
    <w:rsid w:val="000E3FD1"/>
    <w:rsid w:val="000F01E9"/>
    <w:rsid w:val="000F1262"/>
    <w:rsid w:val="00112054"/>
    <w:rsid w:val="00132F97"/>
    <w:rsid w:val="001525E1"/>
    <w:rsid w:val="00180329"/>
    <w:rsid w:val="0019001F"/>
    <w:rsid w:val="001A74A5"/>
    <w:rsid w:val="001B2ABD"/>
    <w:rsid w:val="001C1F07"/>
    <w:rsid w:val="001E0391"/>
    <w:rsid w:val="001E1759"/>
    <w:rsid w:val="001E41C8"/>
    <w:rsid w:val="001F1ECC"/>
    <w:rsid w:val="001F2FCE"/>
    <w:rsid w:val="002400EB"/>
    <w:rsid w:val="00256CF7"/>
    <w:rsid w:val="00281FD5"/>
    <w:rsid w:val="00283885"/>
    <w:rsid w:val="00284909"/>
    <w:rsid w:val="002B58DA"/>
    <w:rsid w:val="00300F5C"/>
    <w:rsid w:val="0030481B"/>
    <w:rsid w:val="003156FC"/>
    <w:rsid w:val="003254B5"/>
    <w:rsid w:val="00345B03"/>
    <w:rsid w:val="00370E27"/>
    <w:rsid w:val="0037121F"/>
    <w:rsid w:val="00373C14"/>
    <w:rsid w:val="00391D32"/>
    <w:rsid w:val="003A6B7D"/>
    <w:rsid w:val="003B06CA"/>
    <w:rsid w:val="003B675A"/>
    <w:rsid w:val="003D0E8D"/>
    <w:rsid w:val="003E4A24"/>
    <w:rsid w:val="004071FC"/>
    <w:rsid w:val="00424C7D"/>
    <w:rsid w:val="004345BB"/>
    <w:rsid w:val="00445947"/>
    <w:rsid w:val="00466FD0"/>
    <w:rsid w:val="004813B3"/>
    <w:rsid w:val="00482ACD"/>
    <w:rsid w:val="00484D6D"/>
    <w:rsid w:val="00496591"/>
    <w:rsid w:val="004A7021"/>
    <w:rsid w:val="004B1923"/>
    <w:rsid w:val="004C63E4"/>
    <w:rsid w:val="004D3011"/>
    <w:rsid w:val="005262AC"/>
    <w:rsid w:val="00561A7A"/>
    <w:rsid w:val="00586EE6"/>
    <w:rsid w:val="005B3C71"/>
    <w:rsid w:val="005C0E3E"/>
    <w:rsid w:val="005D1768"/>
    <w:rsid w:val="005E39D5"/>
    <w:rsid w:val="00600670"/>
    <w:rsid w:val="00600BB8"/>
    <w:rsid w:val="0062123A"/>
    <w:rsid w:val="00624370"/>
    <w:rsid w:val="006448EA"/>
    <w:rsid w:val="00646E75"/>
    <w:rsid w:val="0066054A"/>
    <w:rsid w:val="00671E76"/>
    <w:rsid w:val="006771D0"/>
    <w:rsid w:val="006C53EE"/>
    <w:rsid w:val="006E5747"/>
    <w:rsid w:val="00715FCB"/>
    <w:rsid w:val="00721400"/>
    <w:rsid w:val="00733506"/>
    <w:rsid w:val="00737032"/>
    <w:rsid w:val="00743101"/>
    <w:rsid w:val="00747D6E"/>
    <w:rsid w:val="0077193A"/>
    <w:rsid w:val="007775E1"/>
    <w:rsid w:val="007867A0"/>
    <w:rsid w:val="007927F5"/>
    <w:rsid w:val="007E0534"/>
    <w:rsid w:val="007E0FCA"/>
    <w:rsid w:val="007E135E"/>
    <w:rsid w:val="00802CA0"/>
    <w:rsid w:val="00807BB1"/>
    <w:rsid w:val="0082222C"/>
    <w:rsid w:val="008239E7"/>
    <w:rsid w:val="00852C3B"/>
    <w:rsid w:val="00890CC5"/>
    <w:rsid w:val="00893D15"/>
    <w:rsid w:val="008A27DD"/>
    <w:rsid w:val="008C3DE1"/>
    <w:rsid w:val="008F2B78"/>
    <w:rsid w:val="00923845"/>
    <w:rsid w:val="009260CD"/>
    <w:rsid w:val="009504A4"/>
    <w:rsid w:val="00952C25"/>
    <w:rsid w:val="009A1714"/>
    <w:rsid w:val="00A2118D"/>
    <w:rsid w:val="00A26876"/>
    <w:rsid w:val="00A80C1A"/>
    <w:rsid w:val="00A914FA"/>
    <w:rsid w:val="00AA49BF"/>
    <w:rsid w:val="00AB06F6"/>
    <w:rsid w:val="00AC6337"/>
    <w:rsid w:val="00AD76E2"/>
    <w:rsid w:val="00AD79FB"/>
    <w:rsid w:val="00AE1E83"/>
    <w:rsid w:val="00AE59B3"/>
    <w:rsid w:val="00B20152"/>
    <w:rsid w:val="00B2136F"/>
    <w:rsid w:val="00B359E4"/>
    <w:rsid w:val="00B57D98"/>
    <w:rsid w:val="00B64AC2"/>
    <w:rsid w:val="00B70850"/>
    <w:rsid w:val="00B71825"/>
    <w:rsid w:val="00B71E4F"/>
    <w:rsid w:val="00BB6BE9"/>
    <w:rsid w:val="00BF1C8C"/>
    <w:rsid w:val="00C00D2F"/>
    <w:rsid w:val="00C01A9C"/>
    <w:rsid w:val="00C066B6"/>
    <w:rsid w:val="00C203A3"/>
    <w:rsid w:val="00C23449"/>
    <w:rsid w:val="00C26798"/>
    <w:rsid w:val="00C37BA1"/>
    <w:rsid w:val="00C45D2F"/>
    <w:rsid w:val="00C4674C"/>
    <w:rsid w:val="00C506CF"/>
    <w:rsid w:val="00C6155D"/>
    <w:rsid w:val="00C72BED"/>
    <w:rsid w:val="00C8635C"/>
    <w:rsid w:val="00C923FA"/>
    <w:rsid w:val="00C947C7"/>
    <w:rsid w:val="00C9578B"/>
    <w:rsid w:val="00CB0055"/>
    <w:rsid w:val="00CD5166"/>
    <w:rsid w:val="00D00181"/>
    <w:rsid w:val="00D2522B"/>
    <w:rsid w:val="00D422DE"/>
    <w:rsid w:val="00D42764"/>
    <w:rsid w:val="00D501AF"/>
    <w:rsid w:val="00D5459D"/>
    <w:rsid w:val="00D55C94"/>
    <w:rsid w:val="00D57C16"/>
    <w:rsid w:val="00D82E6C"/>
    <w:rsid w:val="00D846D1"/>
    <w:rsid w:val="00D84A6D"/>
    <w:rsid w:val="00D86FA2"/>
    <w:rsid w:val="00DA1F4D"/>
    <w:rsid w:val="00DA3A01"/>
    <w:rsid w:val="00DA754B"/>
    <w:rsid w:val="00DB720B"/>
    <w:rsid w:val="00DC534C"/>
    <w:rsid w:val="00DC7099"/>
    <w:rsid w:val="00DD172A"/>
    <w:rsid w:val="00DD2983"/>
    <w:rsid w:val="00E01502"/>
    <w:rsid w:val="00E204A2"/>
    <w:rsid w:val="00E25A26"/>
    <w:rsid w:val="00E27C69"/>
    <w:rsid w:val="00E360C2"/>
    <w:rsid w:val="00E4381A"/>
    <w:rsid w:val="00E52802"/>
    <w:rsid w:val="00E54F11"/>
    <w:rsid w:val="00E55D74"/>
    <w:rsid w:val="00E56AFE"/>
    <w:rsid w:val="00EB61BB"/>
    <w:rsid w:val="00ED531C"/>
    <w:rsid w:val="00EE557A"/>
    <w:rsid w:val="00F21A05"/>
    <w:rsid w:val="00F43E5F"/>
    <w:rsid w:val="00F4515F"/>
    <w:rsid w:val="00F60274"/>
    <w:rsid w:val="00F6428E"/>
    <w:rsid w:val="00F77FB9"/>
    <w:rsid w:val="00F94294"/>
    <w:rsid w:val="00FA3444"/>
    <w:rsid w:val="00FA559C"/>
    <w:rsid w:val="00FB068F"/>
    <w:rsid w:val="00FE455E"/>
    <w:rsid w:val="00FF06F6"/>
    <w:rsid w:val="00FF4A3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E742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D531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nnysandhu.github.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319949103725117"/>
          <c:y val="0"/>
          <c:w val="0.78680050896274878"/>
          <c:h val="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HTML &amp; CSS</c:v>
                </c:pt>
                <c:pt idx="2">
                  <c:v>Python</c:v>
                </c:pt>
                <c:pt idx="3">
                  <c:v>Git</c:v>
                </c:pt>
                <c:pt idx="4">
                  <c:v>JavaScript</c:v>
                </c:pt>
                <c:pt idx="5">
                  <c:v>Java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0.55000000000000004</c:v>
                </c:pt>
                <c:pt idx="1">
                  <c:v>0.6</c:v>
                </c:pt>
                <c:pt idx="2">
                  <c:v>0.6</c:v>
                </c:pt>
                <c:pt idx="3">
                  <c:v>0.65</c:v>
                </c:pt>
                <c:pt idx="4">
                  <c:v>0.7</c:v>
                </c:pt>
                <c:pt idx="5">
                  <c:v>0.7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60"/>
        <c:axId val="-1471636496"/>
        <c:axId val="-1471639760"/>
      </c:barChart>
      <c:catAx>
        <c:axId val="-14716364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471639760"/>
        <c:crosses val="autoZero"/>
        <c:auto val="1"/>
        <c:lblAlgn val="ctr"/>
        <c:lblOffset val="100"/>
        <c:noMultiLvlLbl val="0"/>
      </c:catAx>
      <c:valAx>
        <c:axId val="-147163976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147163649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8C7BA3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8C7BA3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8C7BA3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8C7BA3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8C7BA3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8C7BA3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8C7BA3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650FC895513B48A2B05F511E1A61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04905-AA18-4045-A890-E97918445DC9}"/>
      </w:docPartPr>
      <w:docPartBody>
        <w:p w:rsidR="00A66507" w:rsidRDefault="00D32C41" w:rsidP="00D32C41">
          <w:pPr>
            <w:pStyle w:val="650FC895513B48A2B05F511E1A61B90C"/>
          </w:pPr>
          <w:r w:rsidRPr="004D3011">
            <w:t>WEBSITE:</w:t>
          </w:r>
        </w:p>
      </w:docPartBody>
    </w:docPart>
    <w:docPart>
      <w:docPartPr>
        <w:name w:val="ABC53E8791D1467D99D941BFE0F4E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969B7-308D-4C3F-92FB-19706C8DF33D}"/>
      </w:docPartPr>
      <w:docPartBody>
        <w:p w:rsidR="00F522F6" w:rsidRDefault="00712738" w:rsidP="00712738">
          <w:pPr>
            <w:pStyle w:val="ABC53E8791D1467D99D941BFE0F4E18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EA"/>
    <w:rsid w:val="000225DF"/>
    <w:rsid w:val="00040701"/>
    <w:rsid w:val="000D04CA"/>
    <w:rsid w:val="001A2FEA"/>
    <w:rsid w:val="00260D2F"/>
    <w:rsid w:val="003E056E"/>
    <w:rsid w:val="004046F1"/>
    <w:rsid w:val="00457379"/>
    <w:rsid w:val="005D1388"/>
    <w:rsid w:val="005F2075"/>
    <w:rsid w:val="00712738"/>
    <w:rsid w:val="008C7BA3"/>
    <w:rsid w:val="008D0EAA"/>
    <w:rsid w:val="008F4F8E"/>
    <w:rsid w:val="009E39C1"/>
    <w:rsid w:val="00A02B2A"/>
    <w:rsid w:val="00A66507"/>
    <w:rsid w:val="00C01A6B"/>
    <w:rsid w:val="00D32C41"/>
    <w:rsid w:val="00ED2B3B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12738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sid w:val="0071273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  <w:style w:type="paragraph" w:customStyle="1" w:styleId="650FC895513B48A2B05F511E1A61B90C">
    <w:name w:val="650FC895513B48A2B05F511E1A61B90C"/>
    <w:rsid w:val="00D32C41"/>
  </w:style>
  <w:style w:type="paragraph" w:customStyle="1" w:styleId="ABC53E8791D1467D99D941BFE0F4E183">
    <w:name w:val="ABC53E8791D1467D99D941BFE0F4E183"/>
    <w:rsid w:val="00712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BCB7A0-AAE3-4466-AB4E-DF227586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2020-07-26T15:18:00Z</dcterms:created>
  <dcterms:modified xsi:type="dcterms:W3CDTF">2020-08-06T15:49:00Z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